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742F" w14:textId="26F21310" w:rsidR="00A638EC" w:rsidRPr="00E2271B" w:rsidRDefault="00285F9D" w:rsidP="00AB6234">
      <w:pPr>
        <w:pStyle w:val="Subttulo"/>
        <w:jc w:val="both"/>
        <w:rPr>
          <w:rFonts w:ascii="FreightTextProBook-Italic" w:hAnsi="FreightTextProBook-Italic"/>
          <w:sz w:val="25"/>
          <w:szCs w:val="25"/>
        </w:rPr>
      </w:pPr>
      <w:sdt>
        <w:sdtPr>
          <w:rPr>
            <w:rFonts w:ascii="FreightTextProBook-Italic" w:hAnsi="FreightTextProBook-Italic"/>
            <w:sz w:val="25"/>
            <w:szCs w:val="25"/>
          </w:rPr>
          <w:alias w:val="Versión:"/>
          <w:tag w:val="Versión:"/>
          <w:id w:val="1459911874"/>
          <w:placeholder>
            <w:docPart w:val="CA26E1F749194FD8BF53D3641286CE57"/>
          </w:placeholder>
          <w:temporary/>
          <w:showingPlcHdr/>
          <w15:appearance w15:val="hidden"/>
        </w:sdtPr>
        <w:sdtEndPr/>
        <w:sdtContent>
          <w:r w:rsidR="00A638EC" w:rsidRPr="00E2271B">
            <w:rPr>
              <w:rFonts w:ascii="FreightTextProBook-Italic" w:hAnsi="FreightTextProBook-Italic"/>
              <w:sz w:val="25"/>
              <w:szCs w:val="25"/>
            </w:rPr>
            <w:t>Versión</w:t>
          </w:r>
        </w:sdtContent>
      </w:sdt>
      <w:r w:rsidR="00A638EC" w:rsidRPr="00E2271B">
        <w:rPr>
          <w:rFonts w:ascii="FreightTextProBook-Italic" w:hAnsi="FreightTextProBook-Italic"/>
          <w:sz w:val="25"/>
          <w:szCs w:val="25"/>
        </w:rPr>
        <w:t xml:space="preserve"> </w:t>
      </w:r>
      <w:r w:rsidR="00800681" w:rsidRPr="00E2271B">
        <w:rPr>
          <w:rFonts w:ascii="FreightTextProBook-Italic" w:hAnsi="FreightTextProBook-Italic"/>
          <w:sz w:val="25"/>
          <w:szCs w:val="25"/>
        </w:rPr>
        <w:t>1</w:t>
      </w:r>
      <w:r w:rsidR="00FB7551" w:rsidRPr="00E2271B">
        <w:rPr>
          <w:rFonts w:ascii="FreightTextProBook-Italic" w:hAnsi="FreightTextProBook-Italic"/>
          <w:sz w:val="25"/>
          <w:szCs w:val="25"/>
        </w:rPr>
        <w:t>.0</w:t>
      </w:r>
      <w:r w:rsidR="004F314F" w:rsidRPr="00E2271B">
        <w:rPr>
          <w:rFonts w:ascii="FreightTextProBook-Italic" w:hAnsi="FreightTextProBook-Italic"/>
          <w:sz w:val="25"/>
          <w:szCs w:val="25"/>
        </w:rPr>
        <w:t>.0</w:t>
      </w:r>
    </w:p>
    <w:p w14:paraId="0451CDE0" w14:textId="0FDCF3CA" w:rsidR="00A638EC" w:rsidRPr="00E2271B" w:rsidRDefault="00285F9D" w:rsidP="00AB6234">
      <w:pPr>
        <w:pStyle w:val="Subttulo"/>
        <w:jc w:val="both"/>
        <w:rPr>
          <w:rFonts w:ascii="FreightTextProBook-Italic" w:hAnsi="FreightTextProBook-Italic"/>
          <w:sz w:val="25"/>
          <w:szCs w:val="25"/>
        </w:rPr>
      </w:pPr>
      <w:sdt>
        <w:sdtPr>
          <w:rPr>
            <w:rFonts w:ascii="FreightTextProBook-Italic" w:hAnsi="FreightTextProBook-Italic"/>
            <w:sz w:val="25"/>
            <w:szCs w:val="25"/>
          </w:rPr>
          <w:alias w:val="Escriba la fecha:"/>
          <w:tag w:val="Escriba la fecha:"/>
          <w:id w:val="-664086759"/>
          <w:placeholder>
            <w:docPart w:val="23FCD0D978E048D6965B18189023E544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6F52C7">
            <w:rPr>
              <w:rFonts w:ascii="FreightTextProBook-Italic" w:hAnsi="FreightTextProBook-Italic"/>
              <w:sz w:val="25"/>
              <w:szCs w:val="25"/>
            </w:rPr>
            <w:t>PREDA</w:t>
          </w:r>
        </w:sdtContent>
      </w:sdt>
      <w:r w:rsidR="00800681" w:rsidRPr="00E2271B">
        <w:rPr>
          <w:rFonts w:ascii="FreightTextProBook-Italic" w:hAnsi="FreightTextProBook-Italic"/>
          <w:sz w:val="25"/>
          <w:szCs w:val="25"/>
        </w:rPr>
        <w:t xml:space="preserve"> </w:t>
      </w:r>
      <w:r w:rsidR="006F52C7">
        <w:rPr>
          <w:rFonts w:ascii="FreightTextProBook-Italic" w:hAnsi="FreightTextProBook-Italic"/>
          <w:sz w:val="25"/>
          <w:szCs w:val="25"/>
        </w:rPr>
        <w:t>20</w:t>
      </w:r>
      <w:r w:rsidR="00E2271B">
        <w:rPr>
          <w:rFonts w:ascii="FreightTextProBook-Italic" w:hAnsi="FreightTextProBook-Italic"/>
          <w:sz w:val="25"/>
          <w:szCs w:val="25"/>
        </w:rPr>
        <w:t xml:space="preserve"> </w:t>
      </w:r>
      <w:r w:rsidR="00800681" w:rsidRPr="00E2271B">
        <w:rPr>
          <w:rFonts w:ascii="FreightTextProBook-Italic" w:hAnsi="FreightTextProBook-Italic"/>
          <w:sz w:val="25"/>
          <w:szCs w:val="25"/>
        </w:rPr>
        <w:t>/</w:t>
      </w:r>
      <w:r w:rsidR="00E2271B">
        <w:rPr>
          <w:rFonts w:ascii="FreightTextProBook-Italic" w:hAnsi="FreightTextProBook-Italic"/>
          <w:sz w:val="25"/>
          <w:szCs w:val="25"/>
        </w:rPr>
        <w:t xml:space="preserve"> </w:t>
      </w:r>
      <w:r w:rsidR="00800681" w:rsidRPr="00E2271B">
        <w:rPr>
          <w:rFonts w:ascii="FreightTextProBook-Italic" w:hAnsi="FreightTextProBook-Italic"/>
          <w:sz w:val="25"/>
          <w:szCs w:val="25"/>
        </w:rPr>
        <w:t>0</w:t>
      </w:r>
      <w:r w:rsidR="006F52C7">
        <w:rPr>
          <w:rFonts w:ascii="FreightTextProBook-Italic" w:hAnsi="FreightTextProBook-Italic"/>
          <w:sz w:val="25"/>
          <w:szCs w:val="25"/>
        </w:rPr>
        <w:t>1</w:t>
      </w:r>
      <w:r w:rsidR="00E2271B">
        <w:rPr>
          <w:rFonts w:ascii="FreightTextProBook-Italic" w:hAnsi="FreightTextProBook-Italic"/>
          <w:sz w:val="25"/>
          <w:szCs w:val="25"/>
        </w:rPr>
        <w:t xml:space="preserve"> </w:t>
      </w:r>
      <w:r w:rsidR="00800681" w:rsidRPr="00E2271B">
        <w:rPr>
          <w:rFonts w:ascii="FreightTextProBook-Italic" w:hAnsi="FreightTextProBook-Italic"/>
          <w:sz w:val="25"/>
          <w:szCs w:val="25"/>
        </w:rPr>
        <w:t>/</w:t>
      </w:r>
      <w:r w:rsidR="00E2271B">
        <w:rPr>
          <w:rFonts w:ascii="FreightTextProBook-Italic" w:hAnsi="FreightTextProBook-Italic"/>
          <w:sz w:val="25"/>
          <w:szCs w:val="25"/>
        </w:rPr>
        <w:t xml:space="preserve"> </w:t>
      </w:r>
      <w:r w:rsidR="00800681" w:rsidRPr="00E2271B">
        <w:rPr>
          <w:rFonts w:ascii="FreightTextProBook-Italic" w:hAnsi="FreightTextProBook-Italic"/>
          <w:sz w:val="25"/>
          <w:szCs w:val="25"/>
        </w:rPr>
        <w:t>202</w:t>
      </w:r>
      <w:r w:rsidR="006F52C7">
        <w:rPr>
          <w:rFonts w:ascii="FreightTextProBook-Italic" w:hAnsi="FreightTextProBook-Italic"/>
          <w:sz w:val="25"/>
          <w:szCs w:val="25"/>
        </w:rPr>
        <w:t>2</w:t>
      </w:r>
    </w:p>
    <w:p w14:paraId="3CD15264" w14:textId="77777777" w:rsidR="00800681" w:rsidRDefault="00800681" w:rsidP="00AB6234">
      <w:pPr>
        <w:pStyle w:val="Ttulo"/>
        <w:ind w:left="0"/>
        <w:jc w:val="both"/>
        <w:rPr>
          <w:sz w:val="48"/>
          <w:szCs w:val="48"/>
        </w:rPr>
      </w:pPr>
    </w:p>
    <w:p w14:paraId="0DFCC19D" w14:textId="77777777" w:rsidR="00800681" w:rsidRDefault="00800681" w:rsidP="00AB6234">
      <w:pPr>
        <w:pStyle w:val="Ttulo"/>
        <w:ind w:left="0"/>
        <w:jc w:val="both"/>
        <w:rPr>
          <w:sz w:val="48"/>
          <w:szCs w:val="48"/>
        </w:rPr>
      </w:pPr>
    </w:p>
    <w:p w14:paraId="703D0713" w14:textId="77777777" w:rsidR="00800681" w:rsidRDefault="00800681" w:rsidP="00AB6234">
      <w:pPr>
        <w:pStyle w:val="Ttulo"/>
        <w:ind w:left="0"/>
        <w:jc w:val="both"/>
        <w:rPr>
          <w:sz w:val="48"/>
          <w:szCs w:val="48"/>
        </w:rPr>
      </w:pPr>
    </w:p>
    <w:p w14:paraId="2DE53699" w14:textId="77777777" w:rsidR="00800681" w:rsidRDefault="00800681" w:rsidP="00AB6234">
      <w:pPr>
        <w:pStyle w:val="Ttulo"/>
        <w:ind w:left="0"/>
        <w:jc w:val="both"/>
        <w:rPr>
          <w:sz w:val="48"/>
          <w:szCs w:val="48"/>
        </w:rPr>
      </w:pPr>
    </w:p>
    <w:p w14:paraId="51733DCE" w14:textId="77777777" w:rsidR="00800681" w:rsidRDefault="00800681" w:rsidP="00AB6234">
      <w:pPr>
        <w:pStyle w:val="Ttulo"/>
        <w:ind w:left="0"/>
        <w:jc w:val="both"/>
        <w:rPr>
          <w:sz w:val="48"/>
          <w:szCs w:val="48"/>
        </w:rPr>
      </w:pPr>
    </w:p>
    <w:sdt>
      <w:sdtPr>
        <w:rPr>
          <w:rFonts w:ascii="FreightTextProBold-Italic" w:hAnsi="FreightTextProBold-Italic"/>
          <w:sz w:val="44"/>
          <w:szCs w:val="44"/>
        </w:rPr>
        <w:alias w:val="Escriba el título:"/>
        <w:tag w:val=""/>
        <w:id w:val="390237733"/>
        <w:placeholder>
          <w:docPart w:val="C21F4FFA53DD466D9524A24A6001D6E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12AA6842" w14:textId="13F71A21" w:rsidR="00A638EC" w:rsidRPr="00116B65" w:rsidRDefault="00800681" w:rsidP="00AB6234">
          <w:pPr>
            <w:pStyle w:val="Ttulo"/>
            <w:ind w:left="0"/>
            <w:jc w:val="both"/>
          </w:pPr>
          <w:r w:rsidRPr="00E2271B">
            <w:rPr>
              <w:rFonts w:ascii="FreightTextProBold-Italic" w:hAnsi="FreightTextProBold-Italic"/>
              <w:sz w:val="44"/>
              <w:szCs w:val="44"/>
            </w:rPr>
            <w:t>Práctica de P</w:t>
          </w:r>
          <w:r w:rsidR="00A94FF6">
            <w:rPr>
              <w:rFonts w:ascii="FreightTextProBold-Italic" w:hAnsi="FreightTextProBold-Italic"/>
              <w:sz w:val="44"/>
              <w:szCs w:val="44"/>
            </w:rPr>
            <w:t>R</w:t>
          </w:r>
          <w:r w:rsidRPr="00E2271B">
            <w:rPr>
              <w:rFonts w:ascii="FreightTextProBold-Italic" w:hAnsi="FreightTextProBold-Italic"/>
              <w:sz w:val="44"/>
              <w:szCs w:val="44"/>
            </w:rPr>
            <w:t xml:space="preserve">ogramación </w:t>
          </w:r>
          <w:r w:rsidR="00D42897">
            <w:rPr>
              <w:rFonts w:ascii="FreightTextProBold-Italic" w:hAnsi="FreightTextProBold-Italic"/>
              <w:sz w:val="44"/>
              <w:szCs w:val="44"/>
            </w:rPr>
            <w:t xml:space="preserve">y </w:t>
          </w:r>
          <w:r w:rsidR="00A94FF6">
            <w:rPr>
              <w:rFonts w:ascii="FreightTextProBold-Italic" w:hAnsi="FreightTextProBold-Italic"/>
              <w:sz w:val="44"/>
              <w:szCs w:val="44"/>
            </w:rPr>
            <w:t>E</w:t>
          </w:r>
          <w:r w:rsidR="00D42897">
            <w:rPr>
              <w:rFonts w:ascii="FreightTextProBold-Italic" w:hAnsi="FreightTextProBold-Italic"/>
              <w:sz w:val="44"/>
              <w:szCs w:val="44"/>
            </w:rPr>
            <w:t xml:space="preserve">structuras de </w:t>
          </w:r>
          <w:r w:rsidR="00A94FF6">
            <w:rPr>
              <w:rFonts w:ascii="FreightTextProBold-Italic" w:hAnsi="FreightTextProBold-Italic"/>
              <w:sz w:val="44"/>
              <w:szCs w:val="44"/>
            </w:rPr>
            <w:t>D</w:t>
          </w:r>
          <w:r w:rsidR="00D42897">
            <w:rPr>
              <w:rFonts w:ascii="FreightTextProBold-Italic" w:hAnsi="FreightTextProBold-Italic"/>
              <w:sz w:val="44"/>
              <w:szCs w:val="44"/>
            </w:rPr>
            <w:t xml:space="preserve">atos </w:t>
          </w:r>
          <w:r w:rsidR="00A94FF6">
            <w:rPr>
              <w:rFonts w:ascii="FreightTextProBold-Italic" w:hAnsi="FreightTextProBold-Italic"/>
              <w:sz w:val="44"/>
              <w:szCs w:val="44"/>
            </w:rPr>
            <w:t>A</w:t>
          </w:r>
          <w:r w:rsidR="00D42897">
            <w:rPr>
              <w:rFonts w:ascii="FreightTextProBold-Italic" w:hAnsi="FreightTextProBold-Italic"/>
              <w:sz w:val="44"/>
              <w:szCs w:val="44"/>
            </w:rPr>
            <w:t>vanzadas</w:t>
          </w:r>
          <w:r w:rsidR="006F52C7">
            <w:rPr>
              <w:rFonts w:ascii="FreightTextProBold-Italic" w:hAnsi="FreightTextProBold-Italic"/>
              <w:sz w:val="44"/>
              <w:szCs w:val="44"/>
            </w:rPr>
            <w:t xml:space="preserve"> </w:t>
          </w:r>
          <w:r w:rsidRPr="00E2271B">
            <w:rPr>
              <w:rFonts w:ascii="FreightTextProBold-Italic" w:hAnsi="FreightTextProBold-Italic"/>
              <w:sz w:val="44"/>
              <w:szCs w:val="44"/>
            </w:rPr>
            <w:t>– Curso 20</w:t>
          </w:r>
          <w:r w:rsidR="006F52C7">
            <w:rPr>
              <w:rFonts w:ascii="FreightTextProBold-Italic" w:hAnsi="FreightTextProBold-Italic"/>
              <w:sz w:val="44"/>
              <w:szCs w:val="44"/>
            </w:rPr>
            <w:t>21</w:t>
          </w:r>
          <w:r w:rsidRPr="00E2271B">
            <w:rPr>
              <w:rFonts w:ascii="FreightTextProBold-Italic" w:hAnsi="FreightTextProBold-Italic"/>
              <w:sz w:val="44"/>
              <w:szCs w:val="44"/>
            </w:rPr>
            <w:t>-20</w:t>
          </w:r>
          <w:r w:rsidR="006F52C7">
            <w:rPr>
              <w:rFonts w:ascii="FreightTextProBold-Italic" w:hAnsi="FreightTextProBold-Italic"/>
              <w:sz w:val="44"/>
              <w:szCs w:val="44"/>
            </w:rPr>
            <w:t>22</w:t>
          </w:r>
        </w:p>
      </w:sdtContent>
    </w:sdt>
    <w:bookmarkStart w:id="0" w:name="_Hlk93676129" w:displacedByCustomXml="next"/>
    <w:sdt>
      <w:sdtPr>
        <w:rPr>
          <w:rFonts w:ascii="FreightTextProBook-Italic" w:hAnsi="FreightTextProBook-Italic"/>
          <w:sz w:val="25"/>
          <w:szCs w:val="25"/>
        </w:rPr>
        <w:alias w:val="Escriba el subtítulo:"/>
        <w:tag w:val="Escriba el subtítulo:"/>
        <w:id w:val="1134748392"/>
        <w:placeholder>
          <w:docPart w:val="E642A93FA2124D009E7153BAEEAF4CB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bookmarkEnd w:id="0" w:displacedByCustomXml="prev"/>
        <w:p w14:paraId="2E6E6692" w14:textId="14CB890F" w:rsidR="00A638EC" w:rsidRPr="00E2271B" w:rsidRDefault="009E4CFC" w:rsidP="00AB6234">
          <w:pPr>
            <w:pStyle w:val="Subttulo"/>
            <w:jc w:val="both"/>
            <w:rPr>
              <w:rFonts w:ascii="FreightTextProBook-Italic" w:hAnsi="FreightTextProBook-Italic"/>
              <w:sz w:val="25"/>
              <w:szCs w:val="25"/>
            </w:rPr>
          </w:pPr>
          <w:r>
            <w:rPr>
              <w:rFonts w:ascii="FreightTextProBook-Italic" w:hAnsi="FreightTextProBook-Italic"/>
              <w:sz w:val="25"/>
              <w:szCs w:val="25"/>
            </w:rPr>
            <w:t>SKYLINE BASADO EN DIVIDE Y VENCERÁS</w:t>
          </w:r>
        </w:p>
      </w:sdtContent>
    </w:sdt>
    <w:p w14:paraId="679ABAD7" w14:textId="77777777" w:rsidR="00800681" w:rsidRDefault="00800681" w:rsidP="00AB6234">
      <w:pPr>
        <w:pStyle w:val="Informacindecontacto"/>
        <w:jc w:val="both"/>
      </w:pPr>
    </w:p>
    <w:p w14:paraId="089EA1A7" w14:textId="77777777" w:rsidR="00800681" w:rsidRDefault="00800681" w:rsidP="00AB6234">
      <w:pPr>
        <w:pStyle w:val="Informacindecontacto"/>
        <w:jc w:val="both"/>
      </w:pPr>
    </w:p>
    <w:p w14:paraId="13A982A6" w14:textId="77777777" w:rsidR="00800681" w:rsidRDefault="00800681" w:rsidP="00AB6234">
      <w:pPr>
        <w:pStyle w:val="Informacindecontacto"/>
        <w:jc w:val="both"/>
      </w:pPr>
    </w:p>
    <w:p w14:paraId="6FBF90BA" w14:textId="77777777" w:rsidR="00800681" w:rsidRDefault="00800681" w:rsidP="00AB6234">
      <w:pPr>
        <w:pStyle w:val="Informacindecontacto"/>
        <w:jc w:val="both"/>
      </w:pPr>
    </w:p>
    <w:p w14:paraId="20BF3FC1" w14:textId="77777777" w:rsidR="00800681" w:rsidRDefault="00800681" w:rsidP="00AB6234">
      <w:pPr>
        <w:pStyle w:val="Informacindecontacto"/>
        <w:jc w:val="both"/>
      </w:pPr>
    </w:p>
    <w:p w14:paraId="590B4CBC" w14:textId="77777777" w:rsidR="00800681" w:rsidRPr="000F731F" w:rsidRDefault="00800681" w:rsidP="00AB6234">
      <w:pPr>
        <w:pStyle w:val="Informacindecontacto"/>
        <w:jc w:val="both"/>
      </w:pPr>
    </w:p>
    <w:p w14:paraId="041D12CC" w14:textId="77777777" w:rsidR="00800681" w:rsidRDefault="00800681" w:rsidP="00AB6234">
      <w:pPr>
        <w:pStyle w:val="Informacindecontacto"/>
        <w:jc w:val="both"/>
      </w:pPr>
    </w:p>
    <w:p w14:paraId="050B611C" w14:textId="77777777" w:rsidR="00800681" w:rsidRDefault="00800681" w:rsidP="00AB6234">
      <w:pPr>
        <w:pStyle w:val="Informacindecontacto"/>
        <w:jc w:val="both"/>
      </w:pPr>
    </w:p>
    <w:p w14:paraId="2B85C67D" w14:textId="77777777" w:rsidR="00800681" w:rsidRDefault="00800681" w:rsidP="00AB6234">
      <w:pPr>
        <w:pStyle w:val="Informacindecontacto"/>
        <w:jc w:val="both"/>
      </w:pPr>
    </w:p>
    <w:p w14:paraId="4EF25F46" w14:textId="77777777" w:rsidR="00800681" w:rsidRDefault="00800681" w:rsidP="00AB6234">
      <w:pPr>
        <w:pStyle w:val="Informacindecontacto"/>
        <w:jc w:val="both"/>
      </w:pPr>
    </w:p>
    <w:p w14:paraId="39835CDD" w14:textId="77777777" w:rsidR="00800681" w:rsidRDefault="00800681" w:rsidP="00AB6234">
      <w:pPr>
        <w:pStyle w:val="Informacindecontacto"/>
        <w:jc w:val="both"/>
      </w:pPr>
    </w:p>
    <w:p w14:paraId="15A3C5CA" w14:textId="77777777" w:rsidR="00800681" w:rsidRDefault="00800681" w:rsidP="00AB6234">
      <w:pPr>
        <w:pStyle w:val="Informacindecontacto"/>
        <w:jc w:val="both"/>
      </w:pPr>
    </w:p>
    <w:p w14:paraId="3E18F224" w14:textId="77777777" w:rsidR="00800681" w:rsidRDefault="00800681" w:rsidP="00AB6234">
      <w:pPr>
        <w:pStyle w:val="Informacindecontacto"/>
        <w:jc w:val="both"/>
      </w:pPr>
    </w:p>
    <w:p w14:paraId="624FB981" w14:textId="77777777" w:rsidR="00800681" w:rsidRDefault="00800681" w:rsidP="00AB6234">
      <w:pPr>
        <w:pStyle w:val="Informacindecontacto"/>
        <w:jc w:val="both"/>
      </w:pPr>
    </w:p>
    <w:p w14:paraId="525DA518" w14:textId="77777777" w:rsidR="00800681" w:rsidRDefault="00800681" w:rsidP="00AB6234">
      <w:pPr>
        <w:pStyle w:val="Informacindecontacto"/>
        <w:jc w:val="both"/>
      </w:pPr>
    </w:p>
    <w:p w14:paraId="49F1FB89" w14:textId="77777777" w:rsidR="00800681" w:rsidRDefault="00800681" w:rsidP="00AB6234">
      <w:pPr>
        <w:pStyle w:val="Informacindecontacto"/>
        <w:jc w:val="both"/>
      </w:pPr>
    </w:p>
    <w:p w14:paraId="5C61CA86" w14:textId="634B934E" w:rsidR="00A638EC" w:rsidRPr="00E2271B" w:rsidRDefault="00800681" w:rsidP="00AB6234">
      <w:pPr>
        <w:pStyle w:val="Informacindecontacto"/>
        <w:jc w:val="both"/>
        <w:rPr>
          <w:rFonts w:ascii="FreightTextProBook-Italic" w:hAnsi="FreightTextProBook-Italic"/>
          <w:sz w:val="24"/>
          <w:szCs w:val="24"/>
        </w:rPr>
      </w:pPr>
      <w:r w:rsidRPr="00E2271B">
        <w:rPr>
          <w:rFonts w:ascii="FreightTextProBook-Italic" w:hAnsi="FreightTextProBook-Italic"/>
          <w:sz w:val="24"/>
          <w:szCs w:val="24"/>
        </w:rPr>
        <w:t>FERMÍN GORRAIZ GARCÍA -72806064r</w:t>
      </w:r>
    </w:p>
    <w:p w14:paraId="1E8E608C" w14:textId="77777777" w:rsidR="00800681" w:rsidRPr="00E2271B" w:rsidRDefault="00285F9D" w:rsidP="00AB6234">
      <w:pPr>
        <w:jc w:val="both"/>
        <w:rPr>
          <w:rFonts w:ascii="FreightTextProBook-Italic" w:hAnsi="FreightTextProBook-Italic"/>
          <w:sz w:val="24"/>
          <w:szCs w:val="24"/>
        </w:rPr>
      </w:pPr>
      <w:sdt>
        <w:sdtPr>
          <w:rPr>
            <w:rFonts w:ascii="FreightTextProBook-Italic" w:hAnsi="FreightTextProBook-Italic"/>
            <w:sz w:val="24"/>
            <w:szCs w:val="24"/>
          </w:rPr>
          <w:alias w:val="Escriba el nombre de la empresa:"/>
          <w:tag w:val=""/>
          <w:id w:val="-874304286"/>
          <w:placeholder>
            <w:docPart w:val="DD748F7703EA4DE3898547B2217B7905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800681" w:rsidRPr="00E2271B">
            <w:rPr>
              <w:rFonts w:ascii="FreightTextProBook-Italic" w:hAnsi="FreightTextProBook-Italic"/>
              <w:sz w:val="24"/>
              <w:szCs w:val="24"/>
            </w:rPr>
            <w:t>fermin.gorraiz@gmail.com</w:t>
          </w:r>
        </w:sdtContent>
      </w:sdt>
    </w:p>
    <w:p w14:paraId="4ED57C21" w14:textId="6EFA9761" w:rsidR="00290347" w:rsidRPr="00E2271B" w:rsidRDefault="00800681" w:rsidP="00AB6234">
      <w:pPr>
        <w:jc w:val="both"/>
        <w:rPr>
          <w:rFonts w:ascii="FreightTextProBook-Italic" w:hAnsi="FreightTextProBook-Italic"/>
          <w:sz w:val="24"/>
          <w:szCs w:val="24"/>
        </w:rPr>
      </w:pPr>
      <w:r w:rsidRPr="00E2271B">
        <w:rPr>
          <w:rFonts w:ascii="FreightTextProBook-Italic" w:hAnsi="FreightTextProBook-Italic"/>
          <w:sz w:val="24"/>
          <w:szCs w:val="24"/>
        </w:rPr>
        <w:t>646 612 485</w:t>
      </w:r>
    </w:p>
    <w:sdt>
      <w:sdtPr>
        <w:rPr>
          <w:rFonts w:ascii="FreightTextProLight-Regular" w:eastAsiaTheme="minorEastAsia" w:hAnsi="FreightTextProLight-Regular" w:cstheme="minorBidi"/>
          <w:caps w:val="0"/>
          <w:color w:val="auto"/>
          <w:sz w:val="22"/>
          <w:szCs w:val="22"/>
        </w:rPr>
        <w:id w:val="269755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8E7465" w14:textId="16A9B827" w:rsidR="00397418" w:rsidRPr="00397418" w:rsidRDefault="00397418">
          <w:pPr>
            <w:pStyle w:val="TtuloTDC"/>
            <w:rPr>
              <w:rFonts w:ascii="FreightTextProLight-Regular" w:hAnsi="FreightTextProLight-Regular"/>
            </w:rPr>
          </w:pPr>
          <w:r w:rsidRPr="00397418">
            <w:rPr>
              <w:rFonts w:ascii="FreightTextProLight-Regular" w:hAnsi="FreightTextProLight-Regular"/>
            </w:rPr>
            <w:t>Contenido</w:t>
          </w:r>
        </w:p>
        <w:p w14:paraId="7AD8BEBC" w14:textId="645BCFB4" w:rsidR="00BF4787" w:rsidRDefault="00397418">
          <w:pPr>
            <w:pStyle w:val="TDC1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r w:rsidRPr="00397418">
            <w:fldChar w:fldCharType="begin"/>
          </w:r>
          <w:r w:rsidRPr="00397418">
            <w:instrText xml:space="preserve"> TOC \o "1-3" \h \z \u </w:instrText>
          </w:r>
          <w:r w:rsidRPr="00397418">
            <w:fldChar w:fldCharType="separate"/>
          </w:r>
          <w:hyperlink w:anchor="_Toc93679806" w:history="1">
            <w:r w:rsidR="00BF4787" w:rsidRPr="004B6FFA">
              <w:rPr>
                <w:rStyle w:val="Hipervnculo"/>
                <w:noProof/>
              </w:rPr>
              <w:t>SKYLINE BASADO EN DIVIDE Y VENCERÁS</w:t>
            </w:r>
            <w:r w:rsidR="00BF4787">
              <w:rPr>
                <w:noProof/>
                <w:webHidden/>
              </w:rPr>
              <w:tab/>
            </w:r>
            <w:r w:rsidR="00BF4787">
              <w:rPr>
                <w:noProof/>
                <w:webHidden/>
              </w:rPr>
              <w:fldChar w:fldCharType="begin"/>
            </w:r>
            <w:r w:rsidR="00BF4787">
              <w:rPr>
                <w:noProof/>
                <w:webHidden/>
              </w:rPr>
              <w:instrText xml:space="preserve"> PAGEREF _Toc93679806 \h </w:instrText>
            </w:r>
            <w:r w:rsidR="00BF4787">
              <w:rPr>
                <w:noProof/>
                <w:webHidden/>
              </w:rPr>
            </w:r>
            <w:r w:rsidR="00BF4787">
              <w:rPr>
                <w:noProof/>
                <w:webHidden/>
              </w:rPr>
              <w:fldChar w:fldCharType="separate"/>
            </w:r>
            <w:r w:rsidR="00BF4787">
              <w:rPr>
                <w:noProof/>
                <w:webHidden/>
              </w:rPr>
              <w:t>2</w:t>
            </w:r>
            <w:r w:rsidR="00BF4787">
              <w:rPr>
                <w:noProof/>
                <w:webHidden/>
              </w:rPr>
              <w:fldChar w:fldCharType="end"/>
            </w:r>
          </w:hyperlink>
        </w:p>
        <w:p w14:paraId="681A2815" w14:textId="6C5E0A5A" w:rsidR="00BF4787" w:rsidRDefault="00BF4787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07" w:history="1">
            <w:r w:rsidRPr="004B6FFA">
              <w:rPr>
                <w:rStyle w:val="Hipervnculo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09C26" w14:textId="2E8A181D" w:rsidR="00BF4787" w:rsidRDefault="00BF4787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08" w:history="1">
            <w:r w:rsidRPr="004B6FFA">
              <w:rPr>
                <w:rStyle w:val="Hipervnculo"/>
                <w:noProof/>
              </w:rPr>
              <w:t>ANÁLISIS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33493" w14:textId="0D7C5C6E" w:rsidR="00BF4787" w:rsidRDefault="00BF4787">
          <w:pPr>
            <w:pStyle w:val="TD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09" w:history="1">
            <w:r w:rsidRPr="004B6FFA">
              <w:rPr>
                <w:rStyle w:val="Hipervnculo"/>
                <w:noProof/>
              </w:rPr>
              <w:t>Combinación de dos líneas de horizonte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4ABEB" w14:textId="0876AE4A" w:rsidR="00BF4787" w:rsidRDefault="00BF4787">
          <w:pPr>
            <w:pStyle w:val="TD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10" w:history="1">
            <w:r w:rsidRPr="004B6FFA">
              <w:rPr>
                <w:rStyle w:val="Hipervnculo"/>
                <w:noProof/>
              </w:rPr>
              <w:t>Las dos líneas de horizonte comienzan en la misma coordenada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418E9" w14:textId="52787182" w:rsidR="00BF4787" w:rsidRDefault="00BF4787">
          <w:pPr>
            <w:pStyle w:val="TD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11" w:history="1">
            <w:r w:rsidRPr="004B6FFA">
              <w:rPr>
                <w:rStyle w:val="Hipervnculo"/>
                <w:noProof/>
              </w:rPr>
              <w:t>Las dos líneas de horizonte comienzan en distinta coordenada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C6182" w14:textId="429E19DB" w:rsidR="00BF4787" w:rsidRDefault="00BF4787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12" w:history="1">
            <w:r w:rsidRPr="004B6FFA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5A148" w14:textId="21393A74" w:rsidR="00BF4787" w:rsidRDefault="00BF4787">
          <w:pPr>
            <w:pStyle w:val="TDC1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13" w:history="1">
            <w:r w:rsidRPr="004B6FFA">
              <w:rPr>
                <w:rStyle w:val="Hipervnculo"/>
                <w:noProof/>
              </w:rPr>
              <w:t>COSTE MÍNIMO ENTRE NODOS CON ALGORITMO DE FLOYD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EDBE" w14:textId="66CACF7E" w:rsidR="00BF4787" w:rsidRDefault="00BF4787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14" w:history="1">
            <w:r w:rsidRPr="004B6FFA">
              <w:rPr>
                <w:rStyle w:val="Hipervnculo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580C4" w14:textId="43AEFB57" w:rsidR="00BF4787" w:rsidRDefault="00BF4787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15" w:history="1">
            <w:r w:rsidRPr="004B6FFA">
              <w:rPr>
                <w:rStyle w:val="Hipervnculo"/>
                <w:noProof/>
              </w:rPr>
              <w:t>ANÁLISIS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9CB07" w14:textId="29DA712F" w:rsidR="00BF4787" w:rsidRDefault="00BF4787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16" w:history="1">
            <w:r w:rsidRPr="004B6FFA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E8DA2" w14:textId="0B19EB9B" w:rsidR="00BF4787" w:rsidRDefault="00BF4787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17" w:history="1">
            <w:r w:rsidRPr="004B6FFA">
              <w:rPr>
                <w:rStyle w:val="Hipervnculo"/>
                <w:noProof/>
              </w:rPr>
              <w:t>NOTAS Y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C3B45" w14:textId="5C04B0E9" w:rsidR="00BF4787" w:rsidRDefault="00BF4787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18" w:history="1">
            <w:r w:rsidRPr="004B6FFA">
              <w:rPr>
                <w:rStyle w:val="Hipervnculo"/>
                <w:noProof/>
              </w:rPr>
              <w:t>package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AACFC" w14:textId="520FDA70" w:rsidR="00BF4787" w:rsidRDefault="00BF4787">
          <w:pPr>
            <w:pStyle w:val="TD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19" w:history="1">
            <w:r w:rsidRPr="004B6FFA">
              <w:rPr>
                <w:rStyle w:val="Hipervnculo"/>
                <w:noProof/>
              </w:rPr>
              <w:t>SkylineMain.java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AF26C" w14:textId="6D78430E" w:rsidR="00BF4787" w:rsidRDefault="00BF4787">
          <w:pPr>
            <w:pStyle w:val="TD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20" w:history="1">
            <w:r w:rsidRPr="004B6FFA">
              <w:rPr>
                <w:rStyle w:val="Hipervnculo"/>
                <w:noProof/>
              </w:rPr>
              <w:t>DyV.java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2FFE2" w14:textId="70D1C449" w:rsidR="00BF4787" w:rsidRDefault="00BF4787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21" w:history="1">
            <w:r w:rsidRPr="004B6FFA">
              <w:rPr>
                <w:rStyle w:val="Hipervnculo"/>
                <w:noProof/>
              </w:rPr>
              <w:t>package main.domain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F7B75" w14:textId="46440CAE" w:rsidR="00BF4787" w:rsidRDefault="00BF4787">
          <w:pPr>
            <w:pStyle w:val="TD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22" w:history="1">
            <w:r w:rsidRPr="004B6FFA">
              <w:rPr>
                <w:rStyle w:val="Hipervnculo"/>
                <w:noProof/>
              </w:rPr>
              <w:t>Building.java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02919" w14:textId="127A81FA" w:rsidR="00BF4787" w:rsidRDefault="00BF4787">
          <w:pPr>
            <w:pStyle w:val="TD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23" w:history="1">
            <w:r w:rsidRPr="004B6FFA">
              <w:rPr>
                <w:rStyle w:val="Hipervnculo"/>
                <w:noProof/>
              </w:rPr>
              <w:t>Skyline.java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565A4" w14:textId="1CB3BE43" w:rsidR="00BF4787" w:rsidRDefault="00BF4787">
          <w:pPr>
            <w:pStyle w:val="TDC2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24" w:history="1">
            <w:r w:rsidRPr="004B6FFA">
              <w:rPr>
                <w:rStyle w:val="Hipervnculo"/>
                <w:noProof/>
              </w:rPr>
              <w:t>package common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9424E" w14:textId="2E13C2F0" w:rsidR="00BF4787" w:rsidRDefault="00BF4787">
          <w:pPr>
            <w:pStyle w:val="TD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25" w:history="1">
            <w:r w:rsidRPr="004B6FFA">
              <w:rPr>
                <w:rStyle w:val="Hipervnculo"/>
                <w:noProof/>
              </w:rPr>
              <w:t>CommonApiDate.java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1A2C0" w14:textId="5A7AB4EC" w:rsidR="00BF4787" w:rsidRDefault="00BF4787">
          <w:pPr>
            <w:pStyle w:val="TD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26" w:history="1">
            <w:r w:rsidRPr="004B6FFA">
              <w:rPr>
                <w:rStyle w:val="Hipervnculo"/>
                <w:noProof/>
              </w:rPr>
              <w:t>CommonApiFile.java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D4F53" w14:textId="2D906342" w:rsidR="00BF4787" w:rsidRDefault="00BF4787">
          <w:pPr>
            <w:pStyle w:val="TDC3"/>
            <w:tabs>
              <w:tab w:val="right" w:leader="dot" w:pos="9016"/>
            </w:tabs>
            <w:rPr>
              <w:rFonts w:asciiTheme="minorHAnsi" w:hAnsiTheme="minorHAnsi"/>
              <w:noProof/>
              <w:kern w:val="0"/>
              <w:lang w:eastAsia="es-ES"/>
              <w14:ligatures w14:val="none"/>
            </w:rPr>
          </w:pPr>
          <w:hyperlink w:anchor="_Toc93679827" w:history="1">
            <w:r w:rsidRPr="004B6FFA">
              <w:rPr>
                <w:rStyle w:val="Hipervnculo"/>
                <w:noProof/>
              </w:rPr>
              <w:t>CommonApiMenu.java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_Toc93679827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43642" w14:textId="05593079" w:rsidR="00397418" w:rsidRDefault="00397418">
          <w:r w:rsidRPr="00397418">
            <w:rPr>
              <w:b/>
              <w:bCs/>
            </w:rPr>
            <w:fldChar w:fldCharType="end"/>
          </w:r>
        </w:p>
      </w:sdtContent>
    </w:sdt>
    <w:p w14:paraId="16A2045F" w14:textId="77777777" w:rsidR="00397418" w:rsidRDefault="00397418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B85A22" w:themeColor="accent2" w:themeShade="BF"/>
          <w:spacing w:val="20"/>
          <w:sz w:val="24"/>
          <w:szCs w:val="24"/>
        </w:rPr>
      </w:pPr>
      <w:r>
        <w:br w:type="page"/>
      </w:r>
    </w:p>
    <w:p w14:paraId="3FC5CEBB" w14:textId="77777777" w:rsidR="0077098C" w:rsidRDefault="0077098C" w:rsidP="0077098C">
      <w:pPr>
        <w:pStyle w:val="Ttulo1"/>
        <w:rPr>
          <w:b/>
          <w:bCs/>
        </w:rPr>
      </w:pPr>
      <w:bookmarkStart w:id="1" w:name="_Toc93679806"/>
      <w:r w:rsidRPr="004C0EC7">
        <w:lastRenderedPageBreak/>
        <w:t>SKYLINE BASADO EN DIVIDE Y VENCERÁS</w:t>
      </w:r>
      <w:bookmarkEnd w:id="1"/>
      <w:r w:rsidRPr="004C0EC7">
        <w:t xml:space="preserve"> </w:t>
      </w:r>
    </w:p>
    <w:p w14:paraId="2298A0A5" w14:textId="77777777" w:rsidR="0077098C" w:rsidRPr="004C0EC7" w:rsidRDefault="0077098C" w:rsidP="0077098C">
      <w:pPr>
        <w:pStyle w:val="Ttulo2"/>
        <w:jc w:val="both"/>
      </w:pPr>
      <w:bookmarkStart w:id="2" w:name="_Toc93679807"/>
      <w:r>
        <w:t>OBJETIVO PRINCIPAL</w:t>
      </w:r>
      <w:bookmarkEnd w:id="2"/>
    </w:p>
    <w:p w14:paraId="365C4C1D" w14:textId="0DE0D280" w:rsidR="00AB2335" w:rsidRDefault="00AB2335" w:rsidP="00AB2335">
      <w:r w:rsidRPr="00AB2335">
        <w:t>Sobre una ciudad se alzan los edificios dibujando una línea de horizonte conocida como skyline.</w:t>
      </w:r>
      <w:r>
        <w:rPr>
          <w:b/>
          <w:bCs/>
          <w:caps/>
        </w:rPr>
        <w:t xml:space="preserve"> </w:t>
      </w:r>
      <w:r w:rsidRPr="00AB2335">
        <w:t>El problema consiste en calcular la línea de horizonte de una ciudad en forma de una secuencia</w:t>
      </w:r>
      <w:r>
        <w:rPr>
          <w:b/>
          <w:bCs/>
          <w:caps/>
        </w:rPr>
        <w:t xml:space="preserve"> </w:t>
      </w:r>
      <w:r w:rsidRPr="00AB2335">
        <w:t>de puntos sobre el plano. Se denomina el problema del skyline de una ciudad.</w:t>
      </w:r>
    </w:p>
    <w:p w14:paraId="04F82370" w14:textId="40F620CB" w:rsidR="00AB2335" w:rsidRPr="00AB2335" w:rsidRDefault="00AB2335" w:rsidP="00AB2335">
      <w:r w:rsidRPr="00AB2335">
        <w:t>La práctica constará de un programa en java que resuelva el problema aplicando el esquema de</w:t>
      </w:r>
      <w:r>
        <w:t xml:space="preserve"> </w:t>
      </w:r>
      <w:r w:rsidRPr="00AB2335">
        <w:t>Divide y Vencerás</w:t>
      </w:r>
      <w:r>
        <w:t>.</w:t>
      </w:r>
    </w:p>
    <w:p w14:paraId="494D1F49" w14:textId="1EAB6E80" w:rsidR="0077098C" w:rsidRDefault="000A2370" w:rsidP="00AB2335">
      <w:pPr>
        <w:pStyle w:val="Ttulo2"/>
        <w:jc w:val="both"/>
      </w:pPr>
      <w:bookmarkStart w:id="3" w:name="_Toc93679808"/>
      <w:r>
        <w:t xml:space="preserve">ANÁLISIS </w:t>
      </w:r>
      <w:r w:rsidR="0077098C">
        <w:t>DEL ALGORITMO</w:t>
      </w:r>
      <w:bookmarkEnd w:id="3"/>
    </w:p>
    <w:p w14:paraId="54089A03" w14:textId="6D7E6A60" w:rsidR="008C42A0" w:rsidRDefault="008C42A0" w:rsidP="008C42A0">
      <w:r>
        <w:t>Este algoritmo recibe como entrada un conjunto (o lista de edificios), cada uno de los cuales se</w:t>
      </w:r>
      <w:r w:rsidR="00E06244">
        <w:t xml:space="preserve"> </w:t>
      </w:r>
      <w:r>
        <w:t>supone rectangular. Dichos edificios se representan por una terna de números enteros (x</w:t>
      </w:r>
      <w:proofErr w:type="gramStart"/>
      <w:r>
        <w:t>1,x</w:t>
      </w:r>
      <w:proofErr w:type="gramEnd"/>
      <w:r>
        <w:t>2,h):</w:t>
      </w:r>
    </w:p>
    <w:p w14:paraId="6909376F" w14:textId="75281225" w:rsidR="008C42A0" w:rsidRDefault="008C42A0" w:rsidP="00285F9D">
      <w:pPr>
        <w:pStyle w:val="Prrafodelista"/>
        <w:numPr>
          <w:ilvl w:val="0"/>
          <w:numId w:val="3"/>
        </w:numPr>
      </w:pPr>
      <w:r w:rsidRPr="008C42A0">
        <w:rPr>
          <w:b/>
          <w:bCs/>
        </w:rPr>
        <w:t>x1</w:t>
      </w:r>
      <w:r>
        <w:t xml:space="preserve"> primera coordenada x del edificio</w:t>
      </w:r>
    </w:p>
    <w:p w14:paraId="21A08F11" w14:textId="2E5BAE1C" w:rsidR="008C42A0" w:rsidRDefault="008C42A0" w:rsidP="00285F9D">
      <w:pPr>
        <w:pStyle w:val="Prrafodelista"/>
        <w:numPr>
          <w:ilvl w:val="0"/>
          <w:numId w:val="3"/>
        </w:numPr>
      </w:pPr>
      <w:r w:rsidRPr="008C42A0">
        <w:rPr>
          <w:b/>
          <w:bCs/>
        </w:rPr>
        <w:t>x2</w:t>
      </w:r>
      <w:r>
        <w:t xml:space="preserve"> segunda coordenada x del edificio</w:t>
      </w:r>
    </w:p>
    <w:p w14:paraId="279D4EAD" w14:textId="5E616B4E" w:rsidR="008C42A0" w:rsidRDefault="008C42A0" w:rsidP="00285F9D">
      <w:pPr>
        <w:pStyle w:val="Prrafodelista"/>
        <w:numPr>
          <w:ilvl w:val="0"/>
          <w:numId w:val="3"/>
        </w:numPr>
      </w:pPr>
      <w:r w:rsidRPr="008C42A0">
        <w:rPr>
          <w:b/>
          <w:bCs/>
        </w:rPr>
        <w:t>h</w:t>
      </w:r>
      <w:r>
        <w:t xml:space="preserve"> altura del edificio</w:t>
      </w:r>
    </w:p>
    <w:p w14:paraId="271E501B" w14:textId="665AAC0B" w:rsidR="008C42A0" w:rsidRDefault="008C42A0" w:rsidP="008C42A0">
      <w:r>
        <w:t>Así, si tenemos un edificio representado por la terna (3,6,5), significará que dicho edificio se</w:t>
      </w:r>
      <w:r w:rsidR="00E06244">
        <w:t xml:space="preserve"> </w:t>
      </w:r>
      <w:r>
        <w:t>extiende desde la coordenada x 3 hasta la coordenada x 6 con una altura de 5:</w:t>
      </w:r>
    </w:p>
    <w:p w14:paraId="358088A2" w14:textId="35E2C5AF" w:rsidR="008C42A0" w:rsidRDefault="008C42A0" w:rsidP="008C42A0">
      <w:pPr>
        <w:jc w:val="center"/>
      </w:pPr>
      <w:r>
        <w:rPr>
          <w:noProof/>
        </w:rPr>
        <w:drawing>
          <wp:inline distT="0" distB="0" distL="0" distR="0" wp14:anchorId="57C69580" wp14:editId="786241EA">
            <wp:extent cx="3933825" cy="24098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500D" w14:textId="77777777" w:rsidR="00E06244" w:rsidRDefault="00E06244">
      <w:pPr>
        <w:spacing w:before="0" w:after="240" w:line="252" w:lineRule="auto"/>
        <w:ind w:left="0" w:right="0"/>
      </w:pPr>
      <w:r>
        <w:br w:type="page"/>
      </w:r>
    </w:p>
    <w:p w14:paraId="57DD7F58" w14:textId="02C2CC36" w:rsidR="008C42A0" w:rsidRDefault="008C42A0" w:rsidP="008C42A0">
      <w:r>
        <w:lastRenderedPageBreak/>
        <w:t>La salida devuelta por el algoritmo consiste en una línea de horizonte, que vendrá representada</w:t>
      </w:r>
      <w:r w:rsidR="00A87141">
        <w:t xml:space="preserve"> </w:t>
      </w:r>
      <w:r>
        <w:t>como una lista ordenada de puntos en el plano donde dicha línea cambia de altura. Así, pues, para el</w:t>
      </w:r>
      <w:r w:rsidR="00A87141">
        <w:t xml:space="preserve"> </w:t>
      </w:r>
      <w:r>
        <w:t>edificio anterior, la línea de horizonte sería [(3,5</w:t>
      </w:r>
      <w:proofErr w:type="gramStart"/>
      <w:r>
        <w:t>),(</w:t>
      </w:r>
      <w:proofErr w:type="gramEnd"/>
      <w:r>
        <w:t>6,0)], puesto que en la coordenada x=3, la</w:t>
      </w:r>
      <w:r w:rsidR="00A87141">
        <w:t xml:space="preserve"> </w:t>
      </w:r>
      <w:r>
        <w:t>línea de horizonte sube desde la altura y=0 a la altura y=5 y en la coordenada x=6 la línea de horizonte</w:t>
      </w:r>
      <w:r w:rsidR="00E06244">
        <w:t xml:space="preserve"> </w:t>
      </w:r>
      <w:r>
        <w:t xml:space="preserve">baja </w:t>
      </w:r>
      <w:r w:rsidR="00A87141">
        <w:t>n</w:t>
      </w:r>
      <w:r>
        <w:t xml:space="preserve">uevamente a altura </w:t>
      </w:r>
      <w:r w:rsidR="00E06244">
        <w:t>y=</w:t>
      </w:r>
      <w:r>
        <w:t>0.</w:t>
      </w:r>
    </w:p>
    <w:p w14:paraId="401DB468" w14:textId="509B80BD" w:rsidR="008C42A0" w:rsidRDefault="008C42A0" w:rsidP="008C42A0">
      <w:pPr>
        <w:jc w:val="center"/>
      </w:pPr>
      <w:r>
        <w:rPr>
          <w:noProof/>
        </w:rPr>
        <w:drawing>
          <wp:inline distT="0" distB="0" distL="0" distR="0" wp14:anchorId="78A6A587" wp14:editId="2C292833">
            <wp:extent cx="3886200" cy="24955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3FFD" w14:textId="2CED97C9" w:rsidR="008C42A0" w:rsidRDefault="008C42A0" w:rsidP="00E06244">
      <w:pPr>
        <w:pStyle w:val="Ttulo3"/>
      </w:pPr>
      <w:bookmarkStart w:id="4" w:name="_Toc93679809"/>
      <w:r>
        <w:t>Combinación de dos líneas de horizonte</w:t>
      </w:r>
      <w:bookmarkEnd w:id="4"/>
    </w:p>
    <w:p w14:paraId="68EA7269" w14:textId="194B6138" w:rsidR="008C42A0" w:rsidRDefault="008C42A0" w:rsidP="008C42A0">
      <w:r>
        <w:t>Cuando hay más de un edificio, la línea de horizonte debe representar todos los cambios de altura.</w:t>
      </w:r>
      <w:r w:rsidR="00A87141">
        <w:t xml:space="preserve"> A</w:t>
      </w:r>
      <w:r>
        <w:t>sí, para dos edificios (3,6,5) y (4,9,3):</w:t>
      </w:r>
    </w:p>
    <w:p w14:paraId="6B7DA968" w14:textId="2C2FEBEC" w:rsidR="008C42A0" w:rsidRDefault="008C42A0" w:rsidP="008C42A0">
      <w:pPr>
        <w:jc w:val="center"/>
      </w:pPr>
      <w:r>
        <w:rPr>
          <w:noProof/>
        </w:rPr>
        <w:drawing>
          <wp:inline distT="0" distB="0" distL="0" distR="0" wp14:anchorId="457A7455" wp14:editId="05CDB22E">
            <wp:extent cx="3914775" cy="24003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5684D" w14:textId="77777777" w:rsidR="00E06244" w:rsidRDefault="00E06244">
      <w:pPr>
        <w:spacing w:before="0" w:after="240" w:line="252" w:lineRule="auto"/>
        <w:ind w:left="0" w:right="0"/>
      </w:pPr>
      <w:r>
        <w:br w:type="page"/>
      </w:r>
    </w:p>
    <w:p w14:paraId="0534078E" w14:textId="291040DF" w:rsidR="008C42A0" w:rsidRDefault="008C42A0" w:rsidP="008C42A0">
      <w:r>
        <w:lastRenderedPageBreak/>
        <w:t>la línea de horizonte resultante debería ser [(3,5</w:t>
      </w:r>
      <w:proofErr w:type="gramStart"/>
      <w:r>
        <w:t>),(</w:t>
      </w:r>
      <w:proofErr w:type="gramEnd"/>
      <w:r>
        <w:t>6,3),(9,0)]:</w:t>
      </w:r>
    </w:p>
    <w:p w14:paraId="22C9DEDA" w14:textId="56D6B2AB" w:rsidR="008C42A0" w:rsidRDefault="008C42A0" w:rsidP="008C42A0">
      <w:pPr>
        <w:jc w:val="center"/>
      </w:pPr>
      <w:r>
        <w:rPr>
          <w:noProof/>
        </w:rPr>
        <w:drawing>
          <wp:inline distT="0" distB="0" distL="0" distR="0" wp14:anchorId="059124F0" wp14:editId="2C42C45C">
            <wp:extent cx="3838575" cy="244792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8A50" w14:textId="77777777" w:rsidR="00E06244" w:rsidRDefault="008C42A0" w:rsidP="008C42A0">
      <w:r>
        <w:t xml:space="preserve">A </w:t>
      </w:r>
      <w:r w:rsidR="00E06244">
        <w:t>continuación,</w:t>
      </w:r>
      <w:r>
        <w:t xml:space="preserve"> vamos a ver cómo se ha de realizar esta combinación de dos líneas de horizonte. </w:t>
      </w:r>
    </w:p>
    <w:p w14:paraId="2D94A8C9" w14:textId="38D18285" w:rsidR="00E06244" w:rsidRDefault="008C42A0" w:rsidP="008C42A0">
      <w:r>
        <w:t>La</w:t>
      </w:r>
      <w:r w:rsidR="00E06244">
        <w:t xml:space="preserve"> </w:t>
      </w:r>
      <w:r>
        <w:t xml:space="preserve">idea fundamental es comparar el primer punto de ambas líneas de horizonte y obtener la </w:t>
      </w:r>
      <w:r w:rsidR="00E06244">
        <w:t>c</w:t>
      </w:r>
      <w:r>
        <w:t>oordenada</w:t>
      </w:r>
      <w:r w:rsidR="00E06244">
        <w:t xml:space="preserve"> </w:t>
      </w:r>
      <w:r>
        <w:t>x y la altura del siguiente punto de la línea de horizonte resultado. El proceso continuará hasta que</w:t>
      </w:r>
      <w:r w:rsidR="00E06244">
        <w:t xml:space="preserve"> </w:t>
      </w:r>
      <w:r>
        <w:t>se hayan consumido todos los puntos de una de las líneas de horizonte.</w:t>
      </w:r>
    </w:p>
    <w:p w14:paraId="681D66DA" w14:textId="77777777" w:rsidR="008C42A0" w:rsidRDefault="008C42A0" w:rsidP="008C42A0">
      <w:r>
        <w:t>Distinguiremos dos casos fundamentales según sea el siguiente punto de cada una de las dos líneas</w:t>
      </w:r>
    </w:p>
    <w:p w14:paraId="4AFF9774" w14:textId="6AFF5CFA" w:rsidR="008C42A0" w:rsidRDefault="008C42A0" w:rsidP="008C42A0">
      <w:r>
        <w:t>de horizonte a combinar:</w:t>
      </w:r>
    </w:p>
    <w:p w14:paraId="3BE14667" w14:textId="4C16A800" w:rsidR="00E06244" w:rsidRDefault="00E06244" w:rsidP="00285F9D">
      <w:pPr>
        <w:pStyle w:val="Prrafodelista"/>
        <w:numPr>
          <w:ilvl w:val="0"/>
          <w:numId w:val="5"/>
        </w:numPr>
      </w:pPr>
      <w:r>
        <w:t>Las dos líneas de horizonte comienzan en la misma coordenada x.</w:t>
      </w:r>
    </w:p>
    <w:p w14:paraId="619EC7AC" w14:textId="656342C3" w:rsidR="00E06244" w:rsidRDefault="00E06244" w:rsidP="00285F9D">
      <w:pPr>
        <w:pStyle w:val="Prrafodelista"/>
        <w:numPr>
          <w:ilvl w:val="0"/>
          <w:numId w:val="5"/>
        </w:numPr>
      </w:pPr>
      <w:r>
        <w:t>Las dos líneas de horizonte comienzan en distinta coordenada x.</w:t>
      </w:r>
    </w:p>
    <w:p w14:paraId="4A622A50" w14:textId="77777777" w:rsidR="008C42A0" w:rsidRDefault="008C42A0" w:rsidP="00E06244">
      <w:pPr>
        <w:pStyle w:val="Ttulo3"/>
      </w:pPr>
      <w:bookmarkStart w:id="5" w:name="_Toc93679810"/>
      <w:r>
        <w:t>Las dos líneas de horizonte comienzan en la misma coordenada x</w:t>
      </w:r>
      <w:bookmarkEnd w:id="5"/>
    </w:p>
    <w:p w14:paraId="32FE0B7E" w14:textId="71359454" w:rsidR="008C42A0" w:rsidRDefault="008C42A0" w:rsidP="008C42A0">
      <w:r>
        <w:t>Estaríamos ante un caso como el descrito en la siguiente figura:</w:t>
      </w:r>
    </w:p>
    <w:p w14:paraId="2F884D88" w14:textId="3C80C2A6" w:rsidR="008C42A0" w:rsidRDefault="008C42A0" w:rsidP="008C42A0">
      <w:pPr>
        <w:jc w:val="center"/>
      </w:pPr>
      <w:r>
        <w:rPr>
          <w:noProof/>
        </w:rPr>
        <w:drawing>
          <wp:inline distT="0" distB="0" distL="0" distR="0" wp14:anchorId="32B832A5" wp14:editId="5F7BC3B3">
            <wp:extent cx="3924300" cy="2447925"/>
            <wp:effectExtent l="0" t="0" r="0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9EBD" w14:textId="77777777" w:rsidR="008C42A0" w:rsidRDefault="008C42A0" w:rsidP="008C42A0">
      <w:r>
        <w:t>Tenemos dos líneas de horizonte:</w:t>
      </w:r>
    </w:p>
    <w:p w14:paraId="73D59AD0" w14:textId="3DF9A54E" w:rsidR="008C42A0" w:rsidRDefault="008C42A0" w:rsidP="00285F9D">
      <w:pPr>
        <w:pStyle w:val="Prrafodelista"/>
        <w:numPr>
          <w:ilvl w:val="0"/>
          <w:numId w:val="4"/>
        </w:numPr>
      </w:pPr>
      <w:r>
        <w:t>La línea verde, representada por la lista [(3,5),</w:t>
      </w:r>
      <w:r w:rsidR="00F2575C">
        <w:t xml:space="preserve"> </w:t>
      </w:r>
      <w:r>
        <w:t>(6,0)]</w:t>
      </w:r>
    </w:p>
    <w:p w14:paraId="64A11BD1" w14:textId="2D4789CA" w:rsidR="008C42A0" w:rsidRDefault="008C42A0" w:rsidP="00285F9D">
      <w:pPr>
        <w:pStyle w:val="Prrafodelista"/>
        <w:numPr>
          <w:ilvl w:val="0"/>
          <w:numId w:val="4"/>
        </w:numPr>
      </w:pPr>
      <w:r>
        <w:t>La línea roja, representada por la lista [(3,3),</w:t>
      </w:r>
      <w:r w:rsidR="00F2575C">
        <w:t xml:space="preserve"> </w:t>
      </w:r>
      <w:r>
        <w:t>(9,0)]</w:t>
      </w:r>
    </w:p>
    <w:p w14:paraId="7FF0CF87" w14:textId="77777777" w:rsidR="00E06244" w:rsidRDefault="008C42A0" w:rsidP="008C42A0">
      <w:r>
        <w:t>El siguiente punto de la línea de horizonte resultado tendrá, obviamente, coordenada x</w:t>
      </w:r>
      <w:r w:rsidR="00E06244">
        <w:t>=</w:t>
      </w:r>
      <w:r>
        <w:t>3 y altura</w:t>
      </w:r>
      <w:r w:rsidR="00E06244">
        <w:t xml:space="preserve"> y=</w:t>
      </w:r>
      <w:r>
        <w:t>5,</w:t>
      </w:r>
      <w:r w:rsidR="00E06244">
        <w:t xml:space="preserve"> </w:t>
      </w:r>
      <w:r>
        <w:t>por ser la mayor de las dos.</w:t>
      </w:r>
    </w:p>
    <w:p w14:paraId="7DA6350B" w14:textId="11D34404" w:rsidR="008C42A0" w:rsidRDefault="008C42A0" w:rsidP="008C42A0">
      <w:r>
        <w:lastRenderedPageBreak/>
        <w:t>Es decir: la coordenada x del siguiente punto será la coordenada x de</w:t>
      </w:r>
      <w:r w:rsidR="00E06244">
        <w:t xml:space="preserve"> </w:t>
      </w:r>
      <w:r>
        <w:t>cualquiera de los dos puntos de la línea de horizonte, mientras que la altura será la mayor de ambas.</w:t>
      </w:r>
    </w:p>
    <w:p w14:paraId="6C4DE852" w14:textId="77777777" w:rsidR="008C42A0" w:rsidRDefault="008C42A0" w:rsidP="008C42A0">
      <w:r>
        <w:t>Además, ninguno de estos puntos iniciales va a volver a influir en la elección de la coordenada x de</w:t>
      </w:r>
    </w:p>
    <w:p w14:paraId="03D67F6A" w14:textId="77777777" w:rsidR="008C42A0" w:rsidRDefault="008C42A0" w:rsidP="008C42A0">
      <w:r>
        <w:t>los siguientes puntos, por lo que se pueden consumir ambos y continuar con el análisis.</w:t>
      </w:r>
    </w:p>
    <w:p w14:paraId="56E2AF18" w14:textId="77777777" w:rsidR="008C42A0" w:rsidRDefault="008C42A0" w:rsidP="00E06244">
      <w:pPr>
        <w:pStyle w:val="Ttulo3"/>
      </w:pPr>
      <w:bookmarkStart w:id="6" w:name="_Toc93679811"/>
      <w:r>
        <w:t>Las dos líneas de horizonte comienzan en distinta coordenada x</w:t>
      </w:r>
      <w:bookmarkEnd w:id="6"/>
    </w:p>
    <w:p w14:paraId="041F3D2B" w14:textId="791F3F03" w:rsidR="008C42A0" w:rsidRDefault="008C42A0" w:rsidP="008C42A0">
      <w:r>
        <w:t>Tras haber consumido los dos primeros puntos de ambas líneas de horizonte en el caso anterior,</w:t>
      </w:r>
      <w:r w:rsidR="00A87141">
        <w:t xml:space="preserve"> </w:t>
      </w:r>
      <w:r>
        <w:t>ahora tendríamos que:</w:t>
      </w:r>
    </w:p>
    <w:p w14:paraId="3D7A5DC2" w14:textId="4E026936" w:rsidR="008C42A0" w:rsidRDefault="008C42A0" w:rsidP="00285F9D">
      <w:pPr>
        <w:pStyle w:val="Prrafodelista"/>
        <w:numPr>
          <w:ilvl w:val="0"/>
          <w:numId w:val="6"/>
        </w:numPr>
      </w:pPr>
      <w:r>
        <w:t>El resto de la línea verde estaría representado por la lista [(6,0)]</w:t>
      </w:r>
    </w:p>
    <w:p w14:paraId="1A6BABBA" w14:textId="2B537E32" w:rsidR="008C42A0" w:rsidRDefault="00E06244" w:rsidP="00285F9D">
      <w:pPr>
        <w:pStyle w:val="Prrafodelista"/>
        <w:numPr>
          <w:ilvl w:val="0"/>
          <w:numId w:val="6"/>
        </w:numPr>
      </w:pPr>
      <w:r>
        <w:t>E</w:t>
      </w:r>
      <w:r w:rsidR="008C42A0">
        <w:t>l resto de la línea roja estaría representado por la lista [(9,0)]</w:t>
      </w:r>
    </w:p>
    <w:p w14:paraId="226B3D99" w14:textId="19863DFF" w:rsidR="008C42A0" w:rsidRDefault="008C42A0" w:rsidP="008C42A0">
      <w:r>
        <w:t>Parece lógico pensar que el siguiente punto de la línea de horizonte resultado tendrá como</w:t>
      </w:r>
      <w:r w:rsidR="00A87141">
        <w:t xml:space="preserve"> </w:t>
      </w:r>
      <w:r>
        <w:t>coordenada x la menor de ambas (6 en este caso). Sin embargo, la altura debería ser 3 según se ve</w:t>
      </w:r>
      <w:r w:rsidR="00A87141">
        <w:t xml:space="preserve"> </w:t>
      </w:r>
      <w:r>
        <w:t>claramente en el dibujo, pero la altura de los primeros puntos del resto de las líneas es 0. ¿Cómo</w:t>
      </w:r>
      <w:r w:rsidR="00A87141">
        <w:t xml:space="preserve"> </w:t>
      </w:r>
      <w:r>
        <w:t>podemos obtener ese 3?</w:t>
      </w:r>
    </w:p>
    <w:p w14:paraId="5B6395E4" w14:textId="0EE04C26" w:rsidR="008C42A0" w:rsidRDefault="008C42A0" w:rsidP="008C42A0">
      <w:r>
        <w:t>Si nos fijamos, la coordenada x del nuevo punto de la línea de horizonte resultado lo obtenemos de</w:t>
      </w:r>
      <w:r w:rsidR="00A87141">
        <w:t xml:space="preserve"> </w:t>
      </w:r>
      <w:r>
        <w:t>la línea verde, mientras que la altura (3) viene dada por la línea roja, ya que es la altura del último</w:t>
      </w:r>
      <w:r w:rsidR="00A87141">
        <w:t xml:space="preserve"> </w:t>
      </w:r>
      <w:r>
        <w:t>punto de dicha línea de horizonte.</w:t>
      </w:r>
    </w:p>
    <w:p w14:paraId="7BEBB7FE" w14:textId="2C346960" w:rsidR="00E06244" w:rsidRDefault="008C42A0" w:rsidP="008C42A0">
      <w:r>
        <w:t>Así pues, la función de combinación debe recordar cuál es la altura del último punto consumido de</w:t>
      </w:r>
      <w:r w:rsidR="00A87141">
        <w:t xml:space="preserve"> </w:t>
      </w:r>
      <w:r>
        <w:t>cada línea de horizonte, para poder así calcular correctamente la altura del siguiente punto de la</w:t>
      </w:r>
      <w:r w:rsidR="00A87141">
        <w:t xml:space="preserve"> l</w:t>
      </w:r>
      <w:r>
        <w:t>ínea de horizonte resultado. Originalmente todas las líneas de horizonte comienzan en altura 0, por</w:t>
      </w:r>
      <w:r w:rsidR="00A87141">
        <w:t xml:space="preserve"> </w:t>
      </w:r>
      <w:r>
        <w:t>lo que ese será el valor con el que habrá que inicializar esas variables.</w:t>
      </w:r>
    </w:p>
    <w:p w14:paraId="3028CD56" w14:textId="529A1385" w:rsidR="008C42A0" w:rsidRDefault="008C42A0" w:rsidP="008C42A0">
      <w:r>
        <w:t>El cálculo de la altura se realiza, en general, de la siguiente forma:</w:t>
      </w:r>
    </w:p>
    <w:p w14:paraId="285A21B4" w14:textId="4CBDC39B" w:rsidR="008C42A0" w:rsidRDefault="008C42A0" w:rsidP="00285F9D">
      <w:pPr>
        <w:pStyle w:val="Prrafodelista"/>
        <w:numPr>
          <w:ilvl w:val="0"/>
          <w:numId w:val="7"/>
        </w:numPr>
      </w:pPr>
      <w:r>
        <w:t>Elegimos el punto que tenga la coordenada x más pequeña.</w:t>
      </w:r>
    </w:p>
    <w:p w14:paraId="3671021A" w14:textId="4122ECB4" w:rsidR="008C42A0" w:rsidRDefault="008C42A0" w:rsidP="00285F9D">
      <w:pPr>
        <w:pStyle w:val="Prrafodelista"/>
        <w:numPr>
          <w:ilvl w:val="0"/>
          <w:numId w:val="7"/>
        </w:numPr>
      </w:pPr>
      <w:r>
        <w:t>Comparamos la altura de ese punto con la altura del último punto consumido de la otra línea</w:t>
      </w:r>
      <w:r w:rsidR="00A87141">
        <w:t xml:space="preserve"> </w:t>
      </w:r>
      <w:r>
        <w:t>de horizonte y nos quedamos con el valor mayor.</w:t>
      </w:r>
    </w:p>
    <w:p w14:paraId="286A7ADC" w14:textId="3A1CD737" w:rsidR="008C42A0" w:rsidRDefault="008C42A0" w:rsidP="00285F9D">
      <w:pPr>
        <w:pStyle w:val="Prrafodelista"/>
        <w:numPr>
          <w:ilvl w:val="0"/>
          <w:numId w:val="7"/>
        </w:numPr>
      </w:pPr>
      <w:r>
        <w:t>Consumimos el punto elegido.</w:t>
      </w:r>
    </w:p>
    <w:p w14:paraId="17F8147A" w14:textId="77777777" w:rsidR="008C42A0" w:rsidRDefault="008C42A0" w:rsidP="008C42A0">
      <w:r>
        <w:t>Aplicando este algoritmo al ejemplo:</w:t>
      </w:r>
    </w:p>
    <w:p w14:paraId="23365BE5" w14:textId="23853E75" w:rsidR="008C42A0" w:rsidRDefault="008C42A0" w:rsidP="00285F9D">
      <w:pPr>
        <w:pStyle w:val="Prrafodelista"/>
        <w:numPr>
          <w:ilvl w:val="0"/>
          <w:numId w:val="8"/>
        </w:numPr>
      </w:pPr>
      <w:r>
        <w:t>Elegimos el punto (6,0).</w:t>
      </w:r>
    </w:p>
    <w:p w14:paraId="26DF5D0C" w14:textId="1346E436" w:rsidR="008C42A0" w:rsidRDefault="008C42A0" w:rsidP="00285F9D">
      <w:pPr>
        <w:pStyle w:val="Prrafodelista"/>
        <w:numPr>
          <w:ilvl w:val="0"/>
          <w:numId w:val="8"/>
        </w:numPr>
      </w:pPr>
      <w:r>
        <w:t>Comparamos su altura (0) con la altura del último punto consumido de la otra línea de</w:t>
      </w:r>
      <w:r w:rsidR="00A87141">
        <w:t xml:space="preserve"> </w:t>
      </w:r>
      <w:r>
        <w:t>horizonte (3) y nos quedamos con el valor mayor (3).</w:t>
      </w:r>
    </w:p>
    <w:p w14:paraId="6864F39E" w14:textId="0150CD15" w:rsidR="008C42A0" w:rsidRDefault="008C42A0" w:rsidP="00285F9D">
      <w:pPr>
        <w:pStyle w:val="Prrafodelista"/>
        <w:numPr>
          <w:ilvl w:val="0"/>
          <w:numId w:val="8"/>
        </w:numPr>
      </w:pPr>
      <w:r>
        <w:t>Consumimos el punto elegido, con lo que el resto de la línea de horizonte verde sería [] (la</w:t>
      </w:r>
      <w:r w:rsidR="00A87141">
        <w:t xml:space="preserve"> </w:t>
      </w:r>
      <w:r>
        <w:t>lista vacía).</w:t>
      </w:r>
    </w:p>
    <w:p w14:paraId="12107230" w14:textId="77777777" w:rsidR="00A87141" w:rsidRDefault="008C42A0" w:rsidP="008C42A0">
      <w:r>
        <w:t>Una vez que se ha consumido totalmente una de las dos líneas de horizonte, simplemente habrá que</w:t>
      </w:r>
      <w:r w:rsidR="00A87141">
        <w:t xml:space="preserve"> </w:t>
      </w:r>
      <w:r>
        <w:t>añadir el resto de la otra a la salida sin que haga falta realizar ningún tipo de cálculo adicional.</w:t>
      </w:r>
    </w:p>
    <w:p w14:paraId="2831A1B1" w14:textId="45B7C1F2" w:rsidR="009E4CFC" w:rsidRDefault="008C42A0" w:rsidP="008C42A0">
      <w:r>
        <w:t>Es posible que en algunas ocasiones se produzcan dos puntos consecutivos con igual altura. Esto</w:t>
      </w:r>
      <w:r w:rsidR="00A87141">
        <w:t xml:space="preserve"> </w:t>
      </w:r>
      <w:r>
        <w:t>puede solucionarse sin más que comparar la altura del posible nuevo punto a generar con la del</w:t>
      </w:r>
      <w:r w:rsidR="00A87141">
        <w:t xml:space="preserve"> </w:t>
      </w:r>
      <w:r>
        <w:t>último generado y en caso de que sean la misma no generar el nuevo punto.</w:t>
      </w:r>
    </w:p>
    <w:p w14:paraId="35982806" w14:textId="77777777" w:rsidR="009E4CFC" w:rsidRDefault="009E4CFC">
      <w:pPr>
        <w:spacing w:before="0" w:after="240" w:line="252" w:lineRule="auto"/>
        <w:ind w:left="0" w:right="0"/>
      </w:pPr>
      <w:r>
        <w:br w:type="page"/>
      </w:r>
    </w:p>
    <w:p w14:paraId="2E36D4ED" w14:textId="174ED2F8" w:rsidR="0077098C" w:rsidRDefault="009E4CFC" w:rsidP="0077098C">
      <w:pPr>
        <w:pStyle w:val="Ttulo2"/>
        <w:jc w:val="both"/>
      </w:pPr>
      <w:bookmarkStart w:id="7" w:name="_Toc93679812"/>
      <w:r>
        <w:lastRenderedPageBreak/>
        <w:t>CONCLUSIONES</w:t>
      </w:r>
      <w:bookmarkEnd w:id="7"/>
    </w:p>
    <w:p w14:paraId="1384924C" w14:textId="77777777" w:rsidR="009E4CFC" w:rsidRDefault="009E4CFC" w:rsidP="00285F9D">
      <w:pPr>
        <w:pStyle w:val="Prrafodelista"/>
        <w:numPr>
          <w:ilvl w:val="0"/>
          <w:numId w:val="9"/>
        </w:numPr>
      </w:pPr>
      <w:r w:rsidRPr="009E4CFC">
        <w:rPr>
          <w:b/>
          <w:bCs/>
        </w:rPr>
        <w:t>Idea básica Divide y Vencerás</w:t>
      </w:r>
      <w:r>
        <w:t xml:space="preserve">: dado un problema, descomponerlo en partes, resolver las partes y juntar las soluciones. </w:t>
      </w:r>
    </w:p>
    <w:p w14:paraId="7147AAAE" w14:textId="77777777" w:rsidR="009E4CFC" w:rsidRDefault="009E4CFC" w:rsidP="00285F9D">
      <w:pPr>
        <w:pStyle w:val="Prrafodelista"/>
        <w:numPr>
          <w:ilvl w:val="0"/>
          <w:numId w:val="9"/>
        </w:numPr>
      </w:pPr>
      <w:r>
        <w:t>Idea muy sencilla e intuitiva, pero en los problemas reales de interés:</w:t>
      </w:r>
    </w:p>
    <w:p w14:paraId="26384BD8" w14:textId="33ECCB77" w:rsidR="009E4CFC" w:rsidRDefault="009E4CFC" w:rsidP="00285F9D">
      <w:pPr>
        <w:pStyle w:val="Prrafodelista"/>
        <w:numPr>
          <w:ilvl w:val="1"/>
          <w:numId w:val="9"/>
        </w:numPr>
      </w:pPr>
      <w:r>
        <w:t xml:space="preserve">Pueden existir muchas formas de descomponer el problema en subproblemas </w:t>
      </w:r>
      <w:r>
        <w:sym w:font="Symbol" w:char="F0DE"/>
      </w:r>
      <w:r>
        <w:t xml:space="preserve"> Quedarse con la mejor</w:t>
      </w:r>
      <w:r>
        <w:t>.</w:t>
      </w:r>
    </w:p>
    <w:p w14:paraId="4D5548D1" w14:textId="1979BCD6" w:rsidR="009E4CFC" w:rsidRDefault="009E4CFC" w:rsidP="00285F9D">
      <w:pPr>
        <w:pStyle w:val="Prrafodelista"/>
        <w:numPr>
          <w:ilvl w:val="1"/>
          <w:numId w:val="9"/>
        </w:numPr>
      </w:pPr>
      <w:r>
        <w:t xml:space="preserve">Puede que no exista ninguna forma viable, los subproblemas no son independientes </w:t>
      </w:r>
      <w:r>
        <w:sym w:font="Symbol" w:char="F0DE"/>
      </w:r>
      <w:r>
        <w:t xml:space="preserve"> </w:t>
      </w:r>
      <w:r>
        <w:t>Descarta</w:t>
      </w:r>
      <w:r>
        <w:t xml:space="preserve"> la técnica.</w:t>
      </w:r>
    </w:p>
    <w:p w14:paraId="3A6C6671" w14:textId="77777777" w:rsidR="009E4CFC" w:rsidRDefault="009E4CFC" w:rsidP="00285F9D">
      <w:pPr>
        <w:pStyle w:val="Prrafodelista"/>
        <w:numPr>
          <w:ilvl w:val="0"/>
          <w:numId w:val="9"/>
        </w:numPr>
      </w:pPr>
      <w:r>
        <w:t xml:space="preserve">Divide y vencerás requiere la existencia de un </w:t>
      </w:r>
      <w:r w:rsidRPr="00EE44A1">
        <w:rPr>
          <w:b/>
          <w:bCs/>
        </w:rPr>
        <w:t>método directo</w:t>
      </w:r>
      <w:r>
        <w:t xml:space="preserve"> de resolución:</w:t>
      </w:r>
    </w:p>
    <w:p w14:paraId="1DCC6633" w14:textId="77777777" w:rsidR="009E4CFC" w:rsidRDefault="009E4CFC" w:rsidP="00285F9D">
      <w:pPr>
        <w:pStyle w:val="Prrafodelista"/>
        <w:numPr>
          <w:ilvl w:val="1"/>
          <w:numId w:val="9"/>
        </w:numPr>
      </w:pPr>
      <w:r>
        <w:t>Tamaños pequeños: solución directa.</w:t>
      </w:r>
    </w:p>
    <w:p w14:paraId="54383695" w14:textId="77777777" w:rsidR="009E4CFC" w:rsidRDefault="009E4CFC" w:rsidP="00285F9D">
      <w:pPr>
        <w:pStyle w:val="Prrafodelista"/>
        <w:numPr>
          <w:ilvl w:val="1"/>
          <w:numId w:val="9"/>
        </w:numPr>
      </w:pPr>
      <w:r>
        <w:t>Tamaños grandes: división y combinación.</w:t>
      </w:r>
    </w:p>
    <w:p w14:paraId="460022A0" w14:textId="08CA4EA8" w:rsidR="009E4CFC" w:rsidRPr="009E4CFC" w:rsidRDefault="009E4CFC" w:rsidP="00285F9D">
      <w:pPr>
        <w:pStyle w:val="Prrafodelista"/>
        <w:numPr>
          <w:ilvl w:val="1"/>
          <w:numId w:val="9"/>
        </w:numPr>
      </w:pPr>
      <w:r>
        <w:t>Establecer el límite pequeño/grande.</w:t>
      </w:r>
    </w:p>
    <w:p w14:paraId="009DE6D3" w14:textId="77777777" w:rsidR="0077098C" w:rsidRDefault="0077098C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B85A22" w:themeColor="accent2" w:themeShade="BF"/>
          <w:spacing w:val="20"/>
          <w:sz w:val="24"/>
          <w:szCs w:val="24"/>
        </w:rPr>
      </w:pPr>
      <w:r>
        <w:br w:type="page"/>
      </w:r>
    </w:p>
    <w:p w14:paraId="4BCD35E2" w14:textId="1A98FB0B" w:rsidR="00AB2335" w:rsidRDefault="00AB2335" w:rsidP="00AB2335">
      <w:pPr>
        <w:pStyle w:val="Ttulo1"/>
        <w:rPr>
          <w:b/>
          <w:bCs/>
        </w:rPr>
      </w:pPr>
      <w:bookmarkStart w:id="8" w:name="_Toc93679813"/>
      <w:r w:rsidRPr="00AB2335">
        <w:lastRenderedPageBreak/>
        <w:t>COSTE MÍNIMO ENTRE NODOS CON ALGORITMO DE FLOYD</w:t>
      </w:r>
      <w:bookmarkEnd w:id="8"/>
      <w:r w:rsidRPr="00AB2335">
        <w:t xml:space="preserve"> </w:t>
      </w:r>
    </w:p>
    <w:p w14:paraId="76A0E3BC" w14:textId="77777777" w:rsidR="00AB2335" w:rsidRDefault="0077098C" w:rsidP="00AB2335">
      <w:pPr>
        <w:pStyle w:val="Ttulo2"/>
        <w:jc w:val="both"/>
      </w:pPr>
      <w:bookmarkStart w:id="9" w:name="_Toc93679814"/>
      <w:r>
        <w:t>OBJETIVO PRINCIPAL</w:t>
      </w:r>
      <w:bookmarkEnd w:id="9"/>
    </w:p>
    <w:p w14:paraId="149373EA" w14:textId="77D28D34" w:rsidR="00AB2335" w:rsidRDefault="00AB2335" w:rsidP="00AB2335">
      <w:pPr>
        <w:jc w:val="both"/>
      </w:pPr>
      <w:r w:rsidRPr="00AB2335">
        <w:t>Se trata de calcular el camino de coste mínimo entre cada par de nodos de un grafo dirigido</w:t>
      </w:r>
      <w:r>
        <w:rPr>
          <w:b/>
          <w:bCs/>
          <w:caps/>
        </w:rPr>
        <w:t xml:space="preserve"> </w:t>
      </w:r>
      <w:r w:rsidRPr="00AB2335">
        <w:t>utilizando el algoritmo de Floyd, algoritmo que utiliza el esquema de Programación Dinámica. El</w:t>
      </w:r>
      <w:r>
        <w:rPr>
          <w:b/>
          <w:bCs/>
          <w:caps/>
        </w:rPr>
        <w:t xml:space="preserve"> </w:t>
      </w:r>
      <w:r w:rsidRPr="00AB2335">
        <w:t>resultado del algoritmo será, para cada par de nodos, la secuencia de nodos del camino más corto</w:t>
      </w:r>
      <w:r>
        <w:rPr>
          <w:b/>
          <w:bCs/>
          <w:caps/>
        </w:rPr>
        <w:t xml:space="preserve"> </w:t>
      </w:r>
      <w:r w:rsidRPr="00AB2335">
        <w:t>y su valor total o longitud.</w:t>
      </w:r>
    </w:p>
    <w:p w14:paraId="364BADDE" w14:textId="62453873" w:rsidR="00AB2335" w:rsidRDefault="00AB2335" w:rsidP="00AB2335">
      <w:pPr>
        <w:jc w:val="both"/>
      </w:pPr>
      <w:r>
        <w:t>La práctica constará de una memoria y de un programa en java original que resuelva el problema</w:t>
      </w:r>
    </w:p>
    <w:p w14:paraId="2F836676" w14:textId="638002BE" w:rsidR="00AB2335" w:rsidRDefault="00AB2335" w:rsidP="00AB2335">
      <w:pPr>
        <w:jc w:val="both"/>
        <w:rPr>
          <w:b/>
          <w:bCs/>
          <w:caps/>
        </w:rPr>
      </w:pPr>
      <w:r>
        <w:t>aplicando el esquema indicado.</w:t>
      </w:r>
    </w:p>
    <w:p w14:paraId="45485793" w14:textId="0CAE104B" w:rsidR="0077098C" w:rsidRDefault="000A2370" w:rsidP="00AB2335">
      <w:pPr>
        <w:pStyle w:val="Ttulo2"/>
        <w:jc w:val="both"/>
      </w:pPr>
      <w:bookmarkStart w:id="10" w:name="_Toc93679815"/>
      <w:r>
        <w:t>ANÁLISIS</w:t>
      </w:r>
      <w:r w:rsidR="0077098C">
        <w:t xml:space="preserve"> DEL ALGORITMO</w:t>
      </w:r>
      <w:bookmarkEnd w:id="10"/>
    </w:p>
    <w:p w14:paraId="607B038E" w14:textId="77777777" w:rsidR="000F731F" w:rsidRPr="000F731F" w:rsidRDefault="000F731F" w:rsidP="000F731F"/>
    <w:p w14:paraId="7D84C5E4" w14:textId="68A990A4" w:rsidR="004C6FCC" w:rsidRDefault="00004BF5" w:rsidP="000F731F">
      <w:pPr>
        <w:pStyle w:val="Ttulo2"/>
        <w:jc w:val="both"/>
      </w:pPr>
      <w:bookmarkStart w:id="11" w:name="_Toc93679816"/>
      <w:r>
        <w:t>CONCLUSIONES</w:t>
      </w:r>
      <w:bookmarkEnd w:id="11"/>
    </w:p>
    <w:p w14:paraId="4C1EDFBC" w14:textId="77777777" w:rsidR="000F731F" w:rsidRPr="000F731F" w:rsidRDefault="000F731F" w:rsidP="000F731F"/>
    <w:p w14:paraId="23C25911" w14:textId="2192670B" w:rsidR="00004BF5" w:rsidRDefault="00004BF5" w:rsidP="00AF5253">
      <w:pPr>
        <w:pStyle w:val="Ttulo2"/>
        <w:jc w:val="both"/>
      </w:pPr>
      <w:bookmarkStart w:id="12" w:name="_Toc93679817"/>
      <w:r>
        <w:t>NOTAS Y BIBLIOGRAFÍA</w:t>
      </w:r>
      <w:bookmarkEnd w:id="12"/>
    </w:p>
    <w:p w14:paraId="50BA3DA4" w14:textId="77777777" w:rsidR="000F731F" w:rsidRPr="000F731F" w:rsidRDefault="00004BF5" w:rsidP="00285F9D">
      <w:pPr>
        <w:pStyle w:val="Prrafodelista"/>
        <w:numPr>
          <w:ilvl w:val="0"/>
          <w:numId w:val="2"/>
        </w:numPr>
        <w:jc w:val="both"/>
      </w:pPr>
      <w:r>
        <w:t>L</w:t>
      </w:r>
      <w:r w:rsidR="008F50BA">
        <w:t>a</w:t>
      </w:r>
      <w:r>
        <w:t xml:space="preserve"> bibliografía que he utilizado es el libro de la asignatura y búsquedas en Google, principalmente </w:t>
      </w:r>
      <w:hyperlink r:id="rId14" w:history="1">
        <w:r w:rsidRPr="008F50BA">
          <w:rPr>
            <w:color w:val="0000FF"/>
            <w:u w:val="single"/>
          </w:rPr>
          <w:t>https://es.stackoverflow.com/</w:t>
        </w:r>
      </w:hyperlink>
    </w:p>
    <w:p w14:paraId="1138372F" w14:textId="01EBDE42" w:rsidR="007B01EC" w:rsidRDefault="007B01EC" w:rsidP="00285F9D">
      <w:pPr>
        <w:pStyle w:val="Prrafodelista"/>
        <w:numPr>
          <w:ilvl w:val="0"/>
          <w:numId w:val="2"/>
        </w:numPr>
        <w:jc w:val="both"/>
      </w:pPr>
      <w:r>
        <w:br w:type="page"/>
      </w:r>
    </w:p>
    <w:p w14:paraId="7EBF8B03" w14:textId="421BFA6C" w:rsidR="007C6411" w:rsidRPr="007B01EC" w:rsidRDefault="007B01EC" w:rsidP="007B01EC">
      <w:pPr>
        <w:pStyle w:val="Ttulo"/>
        <w:rPr>
          <w:sz w:val="96"/>
          <w:szCs w:val="96"/>
        </w:rPr>
      </w:pPr>
      <w:r w:rsidRPr="007B01EC">
        <w:rPr>
          <w:sz w:val="96"/>
          <w:szCs w:val="96"/>
        </w:rPr>
        <w:lastRenderedPageBreak/>
        <w:t>ANEXO I</w:t>
      </w:r>
    </w:p>
    <w:p w14:paraId="4662D275" w14:textId="5FB0B5FB" w:rsidR="007B01EC" w:rsidRDefault="007B01EC" w:rsidP="007B01EC">
      <w:pPr>
        <w:pStyle w:val="Subttulo"/>
        <w:rPr>
          <w:sz w:val="40"/>
          <w:szCs w:val="40"/>
        </w:rPr>
      </w:pPr>
      <w:r w:rsidRPr="007B01EC">
        <w:rPr>
          <w:sz w:val="40"/>
          <w:szCs w:val="40"/>
        </w:rPr>
        <w:t>CÓDIGO DE LAS CLASES</w:t>
      </w:r>
    </w:p>
    <w:p w14:paraId="19424956" w14:textId="24580869" w:rsidR="005065D4" w:rsidRPr="005065D4" w:rsidRDefault="005065D4" w:rsidP="005065D4">
      <w:pPr>
        <w:pStyle w:val="Ttulo"/>
      </w:pPr>
      <w:r>
        <w:t>SKYLINE</w:t>
      </w:r>
    </w:p>
    <w:p w14:paraId="2794C9E9" w14:textId="5119620A" w:rsidR="00563744" w:rsidRDefault="00563744" w:rsidP="00563744">
      <w:pPr>
        <w:pStyle w:val="Ttulo2"/>
      </w:pPr>
      <w:bookmarkStart w:id="13" w:name="_Toc93679818"/>
      <w:r>
        <w:t>package main</w:t>
      </w:r>
      <w:bookmarkEnd w:id="13"/>
    </w:p>
    <w:p w14:paraId="70FB0F69" w14:textId="644A36BD" w:rsidR="00563744" w:rsidRDefault="00563744" w:rsidP="00563744">
      <w:pPr>
        <w:pStyle w:val="Ttulo3"/>
      </w:pPr>
      <w:bookmarkStart w:id="14" w:name="_Toc93679819"/>
      <w:r w:rsidRPr="00563744">
        <w:t>SkylineMain</w:t>
      </w:r>
      <w:r>
        <w:t>.java</w:t>
      </w:r>
      <w:bookmarkEnd w:id="14"/>
    </w:p>
    <w:p w14:paraId="46EC21CB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proofErr w:type="spellStart"/>
      <w:r>
        <w:rPr>
          <w:rFonts w:ascii="Consolas" w:hAnsi="Consolas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BD9517E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B184C6F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import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static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util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Objects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isNull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E38E2F7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767F0C1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import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common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CommonApiDate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98BD97A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import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common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CommonApiMenu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5231474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DD49F01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SkylineMain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0E49C51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D4D96AF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static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final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DEFAULT_OUTPUT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"defaultOutput.txt"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49A8773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74B1262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static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final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SHOW_TRACE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"-t"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60CF7A5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static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final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SHOW_HELP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"-h"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A8537B4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3B6C82A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static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showTrace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629A995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75B870D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static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args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D58FA55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CommonApiDate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dateNowToString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 xml:space="preserve">" || </w:t>
      </w:r>
      <w:proofErr w:type="spellStart"/>
      <w:r>
        <w:rPr>
          <w:rFonts w:ascii="Consolas" w:hAnsi="Consolas"/>
          <w:color w:val="008800"/>
          <w:sz w:val="17"/>
          <w:szCs w:val="17"/>
        </w:rPr>
        <w:t>Launch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Skyline\r\n"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988450E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isInput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BCDEA13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599B963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inputFile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null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569E6C2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outputFile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DEFAULT_OUTPUT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AC64125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2BE09C6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args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F89C8E5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Too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much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args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/>
          <w:color w:val="008800"/>
          <w:sz w:val="17"/>
          <w:szCs w:val="17"/>
        </w:rPr>
        <w:t>see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[skyline -h] </w:t>
      </w:r>
      <w:proofErr w:type="spellStart"/>
      <w:r>
        <w:rPr>
          <w:rFonts w:ascii="Consolas" w:hAnsi="Consolas"/>
          <w:color w:val="008800"/>
          <w:sz w:val="17"/>
          <w:szCs w:val="17"/>
        </w:rPr>
        <w:t>for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help</w:t>
      </w:r>
      <w:proofErr w:type="spellEnd"/>
      <w:r>
        <w:rPr>
          <w:rFonts w:ascii="Consolas" w:hAnsi="Consolas"/>
          <w:color w:val="008800"/>
          <w:sz w:val="17"/>
          <w:szCs w:val="17"/>
        </w:rPr>
        <w:t>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3ECDC79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0D2DB48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args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4334461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Not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enough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arguments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/>
          <w:color w:val="008800"/>
          <w:sz w:val="17"/>
          <w:szCs w:val="17"/>
        </w:rPr>
        <w:t>see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[skyline -h] </w:t>
      </w:r>
      <w:proofErr w:type="spellStart"/>
      <w:r>
        <w:rPr>
          <w:rFonts w:ascii="Consolas" w:hAnsi="Consolas"/>
          <w:color w:val="008800"/>
          <w:sz w:val="17"/>
          <w:szCs w:val="17"/>
        </w:rPr>
        <w:t>for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help</w:t>
      </w:r>
      <w:proofErr w:type="spellEnd"/>
      <w:r>
        <w:rPr>
          <w:rFonts w:ascii="Consolas" w:hAnsi="Consolas"/>
          <w:color w:val="008800"/>
          <w:sz w:val="17"/>
          <w:szCs w:val="17"/>
        </w:rPr>
        <w:t>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DD3144D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5BED0B9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45A21B3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0CB975C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for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 xml:space="preserve">a </w:t>
      </w:r>
      <w:r>
        <w:rPr>
          <w:rFonts w:ascii="Consolas" w:hAnsi="Consolas"/>
          <w:color w:val="666600"/>
          <w:sz w:val="17"/>
          <w:szCs w:val="17"/>
        </w:rPr>
        <w:t>: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args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D7A7B44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switch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ED7A730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SHOW_TRACE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22359ADB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showTrace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D8282CB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continue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2E0B1A4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case</w:t>
      </w:r>
      <w:r>
        <w:rPr>
          <w:rFonts w:ascii="Consolas" w:hAnsi="Consolas"/>
          <w:color w:val="000000"/>
          <w:sz w:val="17"/>
          <w:szCs w:val="17"/>
        </w:rPr>
        <w:t xml:space="preserve"> SHOW_HELP</w:t>
      </w:r>
      <w:r>
        <w:rPr>
          <w:rFonts w:ascii="Consolas" w:hAnsi="Consolas"/>
          <w:color w:val="666600"/>
          <w:sz w:val="17"/>
          <w:szCs w:val="17"/>
        </w:rPr>
        <w:t>:</w:t>
      </w:r>
    </w:p>
    <w:p w14:paraId="510B98D9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CommonApiMenu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showHelp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44F3A67B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continue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2469ADE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9B01CD9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44FA7BE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isInput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EE3080E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inputFile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6B8C771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isInput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9C82966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EE8DE62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outputFile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6A83583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E19A940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97EBABD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DCED13B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isNull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inputFile</w:t>
      </w:r>
      <w:proofErr w:type="spellEnd"/>
      <w:r>
        <w:rPr>
          <w:rFonts w:ascii="Consolas" w:hAnsi="Consolas"/>
          <w:color w:val="666600"/>
          <w:sz w:val="17"/>
          <w:szCs w:val="17"/>
        </w:rPr>
        <w:t>))</w:t>
      </w:r>
    </w:p>
    <w:p w14:paraId="323DA5D7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210080B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C1146CB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DyV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run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inputFile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outputFile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showTrace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DD5A772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CommonApiDate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dateNowToString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 xml:space="preserve">" || </w:t>
      </w:r>
      <w:proofErr w:type="spellStart"/>
      <w:r>
        <w:rPr>
          <w:rFonts w:ascii="Consolas" w:hAnsi="Consolas"/>
          <w:color w:val="008800"/>
          <w:sz w:val="17"/>
          <w:szCs w:val="17"/>
        </w:rPr>
        <w:t>Close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Skyline\r\n"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885BF1F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E01C1BC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47208FC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5CF9485" w14:textId="77777777" w:rsidR="00563744" w:rsidRDefault="00563744" w:rsidP="00285F9D">
      <w:pPr>
        <w:pStyle w:val="HTMLconformatoprevio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6854878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012DE26" w14:textId="0E22E79D" w:rsidR="00563744" w:rsidRDefault="00563744" w:rsidP="00563744">
      <w:pPr>
        <w:pStyle w:val="Ttulo3"/>
      </w:pPr>
      <w:bookmarkStart w:id="15" w:name="_Toc93679820"/>
      <w:r w:rsidRPr="00563744">
        <w:t>DyV</w:t>
      </w:r>
      <w:r>
        <w:t>.java</w:t>
      </w:r>
      <w:bookmarkEnd w:id="15"/>
    </w:p>
    <w:p w14:paraId="7F7BCBBA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main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B439615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AE172AD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import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util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ArrayList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5F948E4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import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util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76E17FD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59B117D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import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common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CommonApiDate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8FAB44F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import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common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CommonApiFile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4E43AFA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import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domain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Building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2B76177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import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domain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Skyline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022C123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0582A51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DyV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15C44A9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BC2DC10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static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run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inputFile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outputFile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showTrace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D813565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Building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buildings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CommonApiFile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readFile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inputFile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0EA2688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skylines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obtenerSkyLines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buildings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buildings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showTrace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1D4E3C8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F334838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isFirst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true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D668102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StringBuilder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StringBuilder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006FFC87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"{"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3376F81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for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 xml:space="preserve">s </w:t>
      </w:r>
      <w:r>
        <w:rPr>
          <w:rFonts w:ascii="Consolas" w:hAnsi="Consolas"/>
          <w:color w:val="666600"/>
          <w:sz w:val="17"/>
          <w:szCs w:val="17"/>
        </w:rPr>
        <w:t>:</w:t>
      </w:r>
      <w:proofErr w:type="gramEnd"/>
      <w:r>
        <w:rPr>
          <w:rFonts w:ascii="Consolas" w:hAnsi="Consolas"/>
          <w:color w:val="000000"/>
          <w:sz w:val="17"/>
          <w:szCs w:val="17"/>
        </w:rPr>
        <w:t xml:space="preserve"> skylines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0BD8500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isFirst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1A42DD6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isFirst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false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27F469A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7C47650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","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6FB91FC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C1C4FDB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5306032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"("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BE73D9F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abscisa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","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height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133E657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")"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F184888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1A37AB3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7A6F115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"}"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A7B741E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D22734D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CommonApiFile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createAndWriteFile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outputFile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toString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());</w:t>
      </w:r>
    </w:p>
    <w:p w14:paraId="7DAE00A0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75AE80C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584D9D2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static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obtenerSkyLines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Building</w:t>
      </w:r>
      <w:proofErr w:type="spellEnd"/>
      <w:r>
        <w:rPr>
          <w:rFonts w:ascii="Consolas" w:hAnsi="Consolas"/>
          <w:color w:val="666600"/>
          <w:sz w:val="17"/>
          <w:szCs w:val="17"/>
        </w:rPr>
        <w:t>[]</w:t>
      </w:r>
      <w:r>
        <w:rPr>
          <w:rFonts w:ascii="Consolas" w:hAnsi="Consolas"/>
          <w:color w:val="000000"/>
          <w:sz w:val="17"/>
          <w:szCs w:val="17"/>
        </w:rPr>
        <w:t xml:space="preserve"> edificios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showTrace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4A50F61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edificios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B4BB7A7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ArrayList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proofErr w:type="gramStart"/>
      <w:r>
        <w:rPr>
          <w:rFonts w:ascii="Consolas" w:hAnsi="Consolas"/>
          <w:color w:val="666600"/>
          <w:sz w:val="17"/>
          <w:szCs w:val="17"/>
        </w:rPr>
        <w:t>&gt;(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2D18371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AAC76F8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showTrace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555CD7AB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/>
          <w:color w:val="000000"/>
          <w:sz w:val="17"/>
          <w:szCs w:val="17"/>
        </w:rPr>
        <w:t>trace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obtenerSkyLines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i 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", j: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5CA9136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731B982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9A6717D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n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15CAA44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ArrayList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ArrayList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proofErr w:type="gramStart"/>
      <w:r>
        <w:rPr>
          <w:rFonts w:ascii="Consolas" w:hAnsi="Consolas"/>
          <w:color w:val="666600"/>
          <w:sz w:val="17"/>
          <w:szCs w:val="17"/>
        </w:rPr>
        <w:t>&gt;(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1AFCD516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add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edificios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proofErr w:type="spellStart"/>
      <w:r>
        <w:rPr>
          <w:rFonts w:ascii="Consolas" w:hAnsi="Consolas"/>
          <w:color w:val="000000"/>
          <w:sz w:val="17"/>
          <w:szCs w:val="17"/>
        </w:rPr>
        <w:t>getLeft</w:t>
      </w:r>
      <w:proofErr w:type="spellEnd"/>
      <w:r>
        <w:rPr>
          <w:rFonts w:ascii="Consolas" w:hAnsi="Consolas"/>
          <w:color w:val="666600"/>
          <w:sz w:val="17"/>
          <w:szCs w:val="17"/>
        </w:rPr>
        <w:t>(),</w:t>
      </w:r>
      <w:r>
        <w:rPr>
          <w:rFonts w:ascii="Consolas" w:hAnsi="Consolas"/>
          <w:color w:val="000000"/>
          <w:sz w:val="17"/>
          <w:szCs w:val="17"/>
        </w:rPr>
        <w:t xml:space="preserve"> edificios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proofErr w:type="spellStart"/>
      <w:r>
        <w:rPr>
          <w:rFonts w:ascii="Consolas" w:hAnsi="Consolas"/>
          <w:color w:val="000000"/>
          <w:sz w:val="17"/>
          <w:szCs w:val="17"/>
        </w:rPr>
        <w:t>getHeight</w:t>
      </w:r>
      <w:proofErr w:type="spellEnd"/>
      <w:r>
        <w:rPr>
          <w:rFonts w:ascii="Consolas" w:hAnsi="Consolas"/>
          <w:color w:val="666600"/>
          <w:sz w:val="17"/>
          <w:szCs w:val="17"/>
        </w:rPr>
        <w:t>()));</w:t>
      </w:r>
    </w:p>
    <w:p w14:paraId="7087736C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add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edificios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].</w:t>
      </w:r>
      <w:proofErr w:type="spellStart"/>
      <w:r>
        <w:rPr>
          <w:rFonts w:ascii="Consolas" w:hAnsi="Consolas"/>
          <w:color w:val="000000"/>
          <w:sz w:val="17"/>
          <w:szCs w:val="17"/>
        </w:rPr>
        <w:t>getRight</w:t>
      </w:r>
      <w:proofErr w:type="spellEnd"/>
      <w:r>
        <w:rPr>
          <w:rFonts w:ascii="Consolas" w:hAnsi="Consolas"/>
          <w:color w:val="666600"/>
          <w:sz w:val="17"/>
          <w:szCs w:val="17"/>
        </w:rPr>
        <w:t>(),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));</w:t>
      </w:r>
    </w:p>
    <w:p w14:paraId="1763EC8D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F768981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186011E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CE59B0F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m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i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F7A9360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obtenerSkyLines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edificios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m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showTrace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C748657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obtenerSkyLines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00"/>
          <w:sz w:val="17"/>
          <w:szCs w:val="17"/>
        </w:rPr>
        <w:t>edificios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m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j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showTrace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4D52A7D9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combinarSkyLines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sa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sb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showTrace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6FE0D90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B5B566F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A0FA362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4FBD63E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C56FB16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static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combinarSkyLines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sb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boolean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showTrace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FEB70C8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showTrace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565270D0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/>
          <w:color w:val="000000"/>
          <w:sz w:val="17"/>
          <w:szCs w:val="17"/>
        </w:rPr>
        <w:t>trace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combinarSkyLines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sa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skylinesToString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sa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 xml:space="preserve">", </w:t>
      </w:r>
      <w:proofErr w:type="spellStart"/>
      <w:r>
        <w:rPr>
          <w:rFonts w:ascii="Consolas" w:hAnsi="Consolas"/>
          <w:color w:val="008800"/>
          <w:sz w:val="17"/>
          <w:szCs w:val="17"/>
        </w:rPr>
        <w:t>sb</w:t>
      </w:r>
      <w:proofErr w:type="spellEnd"/>
      <w:r>
        <w:rPr>
          <w:rFonts w:ascii="Consolas" w:hAnsi="Consolas"/>
          <w:color w:val="008800"/>
          <w:sz w:val="17"/>
          <w:szCs w:val="17"/>
        </w:rPr>
        <w:t>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skylinesToString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sb</w:t>
      </w:r>
      <w:proofErr w:type="spellEnd"/>
      <w:r>
        <w:rPr>
          <w:rFonts w:ascii="Consolas" w:hAnsi="Consolas"/>
          <w:color w:val="666600"/>
          <w:sz w:val="17"/>
          <w:szCs w:val="17"/>
        </w:rPr>
        <w:t>));</w:t>
      </w:r>
    </w:p>
    <w:p w14:paraId="33BEB255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5CC2765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ArrayList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ArrayList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proofErr w:type="gramStart"/>
      <w:r>
        <w:rPr>
          <w:rFonts w:ascii="Consolas" w:hAnsi="Consolas"/>
          <w:color w:val="666600"/>
          <w:sz w:val="17"/>
          <w:szCs w:val="17"/>
        </w:rPr>
        <w:t>&gt;(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7410103A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74B664D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000000"/>
          <w:sz w:val="17"/>
          <w:szCs w:val="17"/>
        </w:rPr>
        <w:t xml:space="preserve"> 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b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2A05ABD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ha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uh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CC5B211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74D12DD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2D97636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((</w:t>
      </w:r>
      <w:proofErr w:type="spellStart"/>
      <w:r>
        <w:rPr>
          <w:rFonts w:ascii="Consolas" w:hAnsi="Consolas"/>
          <w:color w:val="000000"/>
          <w:sz w:val="17"/>
          <w:szCs w:val="17"/>
        </w:rPr>
        <w:t>ia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&amp;&amp;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()))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B98CBDD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ia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FD19361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b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ib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60FF5FD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D5CA73A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getAbscisa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getAbscisa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6883E60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nx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getAbscisa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63CDCEB3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nh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Math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getHeight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getHeight</w:t>
      </w:r>
      <w:proofErr w:type="spellEnd"/>
      <w:r>
        <w:rPr>
          <w:rFonts w:ascii="Consolas" w:hAnsi="Consolas"/>
          <w:color w:val="666600"/>
          <w:sz w:val="17"/>
          <w:szCs w:val="17"/>
        </w:rPr>
        <w:t>());</w:t>
      </w:r>
    </w:p>
    <w:p w14:paraId="697FA388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ha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getHeight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60B197EF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hb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getHeight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181E8B83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ia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6DAD257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ib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3C444D2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getAbscisa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getAbscisa</w:t>
      </w:r>
      <w:proofErr w:type="spellEnd"/>
      <w:r>
        <w:rPr>
          <w:rFonts w:ascii="Consolas" w:hAnsi="Consolas"/>
          <w:color w:val="666600"/>
          <w:sz w:val="17"/>
          <w:szCs w:val="17"/>
        </w:rPr>
        <w:t>()))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B9117BC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nx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getAbscisa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1848736C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nh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Math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getHeight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hb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2E80ADD5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ha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getHeight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199995AE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ia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40FEAC3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else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1ADF74E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nx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getAbscisa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69F55B94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nh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Math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max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getHeight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(),</w:t>
      </w:r>
      <w:r>
        <w:rPr>
          <w:rFonts w:ascii="Consolas" w:hAnsi="Consolas"/>
          <w:color w:val="000000"/>
          <w:sz w:val="17"/>
          <w:szCs w:val="17"/>
        </w:rPr>
        <w:t xml:space="preserve"> ha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4C71A5B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hb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getHeight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654AC383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ib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03B6A1C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2626EC5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/>
          <w:color w:val="000000"/>
          <w:sz w:val="17"/>
          <w:szCs w:val="17"/>
        </w:rPr>
        <w:t xml:space="preserve">uh </w:t>
      </w:r>
      <w:r>
        <w:rPr>
          <w:rFonts w:ascii="Consolas" w:hAnsi="Consolas"/>
          <w:color w:val="666600"/>
          <w:sz w:val="17"/>
          <w:szCs w:val="17"/>
        </w:rPr>
        <w:t>!</w:t>
      </w:r>
      <w:proofErr w:type="gramEnd"/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nh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54030B2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add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nx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nh</w:t>
      </w:r>
      <w:proofErr w:type="spellEnd"/>
      <w:r>
        <w:rPr>
          <w:rFonts w:ascii="Consolas" w:hAnsi="Consolas"/>
          <w:color w:val="666600"/>
          <w:sz w:val="17"/>
          <w:szCs w:val="17"/>
        </w:rPr>
        <w:t>));</w:t>
      </w:r>
    </w:p>
    <w:p w14:paraId="5A98D632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uh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nh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45E294C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B6324C6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5868371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ia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46D52C7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add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ia</w:t>
      </w:r>
      <w:proofErr w:type="spellEnd"/>
      <w:r>
        <w:rPr>
          <w:rFonts w:ascii="Consolas" w:hAnsi="Consolas"/>
          <w:color w:val="666600"/>
          <w:sz w:val="17"/>
          <w:szCs w:val="17"/>
        </w:rPr>
        <w:t>++));</w:t>
      </w:r>
    </w:p>
    <w:p w14:paraId="010D7623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C79C805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6FB6791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add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get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ib</w:t>
      </w:r>
      <w:proofErr w:type="spellEnd"/>
      <w:r>
        <w:rPr>
          <w:rFonts w:ascii="Consolas" w:hAnsi="Consolas"/>
          <w:color w:val="666600"/>
          <w:sz w:val="17"/>
          <w:szCs w:val="17"/>
        </w:rPr>
        <w:t>++));</w:t>
      </w:r>
    </w:p>
    <w:p w14:paraId="55C125E1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DD6FA68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B516788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s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CFDC112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DE4A256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7348C11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static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000000"/>
          <w:sz w:val="17"/>
          <w:szCs w:val="17"/>
        </w:rPr>
        <w:t>trace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trace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5EE454F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date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CommonApiDate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dateNowToString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00E5DF70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date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||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trace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DB98935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1D16E9A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A8CDFB3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static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skylinesToString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skylines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96EBEBE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StringBuilder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StringBuilder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78983FAF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3D0136A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skylines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forEach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s 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/>
          <w:color w:val="666600"/>
          <w:sz w:val="17"/>
          <w:szCs w:val="17"/>
        </w:rPr>
        <w:t>()));</w:t>
      </w:r>
    </w:p>
    <w:p w14:paraId="60858047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C971B86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toString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4C07EDEC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73F5584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3C0A08B" w14:textId="77777777" w:rsidR="00563744" w:rsidRDefault="00563744" w:rsidP="00285F9D">
      <w:pPr>
        <w:pStyle w:val="HTMLconformatoprevio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764747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DD56734" w14:textId="55D30587" w:rsidR="007B01EC" w:rsidRDefault="00563744" w:rsidP="00563744">
      <w:pPr>
        <w:pStyle w:val="Ttulo2"/>
      </w:pPr>
      <w:bookmarkStart w:id="16" w:name="_Toc93679821"/>
      <w:r>
        <w:lastRenderedPageBreak/>
        <w:t>package</w:t>
      </w:r>
      <w:r>
        <w:t xml:space="preserve"> </w:t>
      </w:r>
      <w:r w:rsidRPr="00563744">
        <w:t>main.domain</w:t>
      </w:r>
      <w:bookmarkEnd w:id="16"/>
    </w:p>
    <w:p w14:paraId="1B87FB77" w14:textId="1EBAFEBD" w:rsidR="00563744" w:rsidRDefault="00563744" w:rsidP="00563744">
      <w:pPr>
        <w:pStyle w:val="Ttulo3"/>
      </w:pPr>
      <w:bookmarkStart w:id="17" w:name="_Toc93679822"/>
      <w:r w:rsidRPr="00563744">
        <w:t>Building</w:t>
      </w:r>
      <w:r>
        <w:t>.java</w:t>
      </w:r>
      <w:bookmarkEnd w:id="17"/>
    </w:p>
    <w:p w14:paraId="3FB8D8F0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domain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31674116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138B0EC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Building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6E835F5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56AEB3F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1CF914D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height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3060067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84A498E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Building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height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4F4BA21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000088"/>
          <w:sz w:val="17"/>
          <w:szCs w:val="17"/>
        </w:rPr>
        <w:t>super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4B957368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F793A71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8C3DCD7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height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height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CFBEB22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7787F0B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4AEC767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getLeft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0247E4E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30E3F8A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4A87CBB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EC5E57B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setLeft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9016777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55EB1A85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7653570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0BFCA5A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getRight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8C2AF2C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FC6E19B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BC9E11C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ACDB4EE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setRight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0A2EC6C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2554BC89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ED18A51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7B42843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getHeight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57935DC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height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613F025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5F09043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8DB257E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setHeight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height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A3A33BB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height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height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65DF686B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6B5C8C2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6E385EE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195D1EE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StringBuilder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StringBuilder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0BA36278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6054241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 xml:space="preserve">" </w:t>
      </w:r>
      <w:proofErr w:type="spellStart"/>
      <w:r>
        <w:rPr>
          <w:rFonts w:ascii="Consolas" w:hAnsi="Consolas"/>
          <w:color w:val="008800"/>
          <w:sz w:val="17"/>
          <w:szCs w:val="17"/>
        </w:rPr>
        <w:t>Building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[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62CB74FA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left</w:t>
      </w:r>
      <w:proofErr w:type="spellEnd"/>
      <w:r>
        <w:rPr>
          <w:rFonts w:ascii="Consolas" w:hAnsi="Consolas"/>
          <w:color w:val="008800"/>
          <w:sz w:val="17"/>
          <w:szCs w:val="17"/>
        </w:rPr>
        <w:t>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left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","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25391F5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right</w:t>
      </w:r>
      <w:proofErr w:type="spellEnd"/>
      <w:r>
        <w:rPr>
          <w:rFonts w:ascii="Consolas" w:hAnsi="Consolas"/>
          <w:color w:val="008800"/>
          <w:sz w:val="17"/>
          <w:szCs w:val="17"/>
        </w:rPr>
        <w:t>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right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","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B133680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height</w:t>
      </w:r>
      <w:proofErr w:type="spellEnd"/>
      <w:r>
        <w:rPr>
          <w:rFonts w:ascii="Consolas" w:hAnsi="Consolas"/>
          <w:color w:val="008800"/>
          <w:sz w:val="17"/>
          <w:szCs w:val="17"/>
        </w:rPr>
        <w:t>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height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","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B1EA5D1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"]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1CC0A2F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BAF7CF3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toString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065941E2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9413925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63A0334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3A99B5A9" w14:textId="77777777" w:rsidR="00563744" w:rsidRDefault="00563744" w:rsidP="00285F9D">
      <w:pPr>
        <w:pStyle w:val="HTMLconformatoprevio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77084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62A5E74" w14:textId="77777777" w:rsidR="00563744" w:rsidRDefault="00563744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555A3C" w:themeColor="accent3" w:themeShade="80"/>
          <w:sz w:val="24"/>
          <w:szCs w:val="24"/>
        </w:rPr>
      </w:pPr>
      <w:r>
        <w:br w:type="page"/>
      </w:r>
    </w:p>
    <w:p w14:paraId="06CB5D60" w14:textId="0276710B" w:rsidR="00563744" w:rsidRDefault="00563744" w:rsidP="00563744">
      <w:pPr>
        <w:pStyle w:val="Ttulo3"/>
      </w:pPr>
      <w:bookmarkStart w:id="18" w:name="_Toc93679823"/>
      <w:r w:rsidRPr="00563744">
        <w:lastRenderedPageBreak/>
        <w:t>Skyline</w:t>
      </w:r>
      <w:r>
        <w:t>.java</w:t>
      </w:r>
      <w:bookmarkEnd w:id="18"/>
    </w:p>
    <w:p w14:paraId="3FB74219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domain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746FA221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9ABBF26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CD11C0D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D2DF352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abscisa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6DC470A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height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3B9E1197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A15A838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0066"/>
          <w:sz w:val="17"/>
          <w:szCs w:val="17"/>
        </w:rPr>
        <w:t>Skyline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abscisa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altura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BE3486E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000088"/>
          <w:sz w:val="17"/>
          <w:szCs w:val="17"/>
        </w:rPr>
        <w:t>super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095E86DF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abscisa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abscisa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A68C380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height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altura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7020B899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256C124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53C49C9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getAbscisa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4E77757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abscisa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EDA1DD9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0B7CE20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66B4F42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setAbscisa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abscisa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DCC6234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abscisa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abscisa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24E05852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DA9018D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7AD6E2A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getHeight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3682956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height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E06872E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B7CDFBA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09FD19E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setHeight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88"/>
          <w:sz w:val="17"/>
          <w:szCs w:val="17"/>
        </w:rPr>
        <w:t>int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height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E39555D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height</w:t>
      </w:r>
      <w:proofErr w:type="spellEnd"/>
      <w:proofErr w:type="gram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height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88CCF1C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CF26EF7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B97D512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AD5D720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StringBuilder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StringBuilder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8AABA52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8BAB182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 Skyline [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D389A47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"abscisa: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abscisa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","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F83454D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height</w:t>
      </w:r>
      <w:proofErr w:type="spellEnd"/>
      <w:r>
        <w:rPr>
          <w:rFonts w:ascii="Consolas" w:hAnsi="Consolas"/>
          <w:color w:val="008800"/>
          <w:sz w:val="17"/>
          <w:szCs w:val="17"/>
        </w:rPr>
        <w:t>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height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","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A065499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"] 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FE818D9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60DF733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toString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10D14C7A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86F9BFE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CC03789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51F81EC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4C81E03" w14:textId="77777777" w:rsidR="00563744" w:rsidRDefault="00563744" w:rsidP="00285F9D">
      <w:pPr>
        <w:pStyle w:val="HTMLconformatoprevio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5687924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E533700" w14:textId="77777777" w:rsidR="005065D4" w:rsidRDefault="005065D4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B85A22" w:themeColor="accent2" w:themeShade="BF"/>
          <w:spacing w:val="20"/>
          <w:sz w:val="24"/>
          <w:szCs w:val="24"/>
        </w:rPr>
      </w:pPr>
      <w:r>
        <w:br w:type="page"/>
      </w:r>
    </w:p>
    <w:p w14:paraId="073B46A6" w14:textId="2E82E335" w:rsidR="00563744" w:rsidRDefault="00563744" w:rsidP="00563744">
      <w:pPr>
        <w:pStyle w:val="Ttulo2"/>
      </w:pPr>
      <w:bookmarkStart w:id="19" w:name="_Toc93679824"/>
      <w:r>
        <w:lastRenderedPageBreak/>
        <w:t xml:space="preserve">package </w:t>
      </w:r>
      <w:r w:rsidR="005065D4">
        <w:t>common</w:t>
      </w:r>
      <w:bookmarkEnd w:id="19"/>
    </w:p>
    <w:p w14:paraId="14DB71DD" w14:textId="4D816DAA" w:rsidR="00563744" w:rsidRDefault="005065D4" w:rsidP="005065D4">
      <w:pPr>
        <w:pStyle w:val="Ttulo3"/>
      </w:pPr>
      <w:bookmarkStart w:id="20" w:name="_Toc93679825"/>
      <w:r w:rsidRPr="005065D4">
        <w:t>CommonApiDate</w:t>
      </w:r>
      <w:r>
        <w:t>.java</w:t>
      </w:r>
      <w:bookmarkEnd w:id="20"/>
    </w:p>
    <w:p w14:paraId="0D173B35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common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4F47275C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7BDDCB8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import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java</w:t>
      </w:r>
      <w:r>
        <w:rPr>
          <w:rFonts w:ascii="Consolas" w:hAnsi="Consolas"/>
          <w:color w:val="666600"/>
          <w:sz w:val="17"/>
          <w:szCs w:val="17"/>
        </w:rPr>
        <w:t>.</w:t>
      </w:r>
      <w:proofErr w:type="gramStart"/>
      <w:r>
        <w:rPr>
          <w:rFonts w:ascii="Consolas" w:hAnsi="Consolas"/>
          <w:color w:val="000000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DateFormat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49C9790D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import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java</w:t>
      </w:r>
      <w:r>
        <w:rPr>
          <w:rFonts w:ascii="Consolas" w:hAnsi="Consolas"/>
          <w:color w:val="666600"/>
          <w:sz w:val="17"/>
          <w:szCs w:val="17"/>
        </w:rPr>
        <w:t>.</w:t>
      </w:r>
      <w:proofErr w:type="gramStart"/>
      <w:r>
        <w:rPr>
          <w:rFonts w:ascii="Consolas" w:hAnsi="Consolas"/>
          <w:color w:val="000000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SimpleDateFormat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5135CB74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import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util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Date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17CAF1EB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FAF7081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CommonApiDate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87BDE2D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static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dateNowToString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30751F7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0066"/>
          <w:sz w:val="17"/>
          <w:szCs w:val="17"/>
        </w:rPr>
        <w:t>Date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660066"/>
          <w:sz w:val="17"/>
          <w:szCs w:val="17"/>
        </w:rPr>
        <w:t>Date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7AE066F7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DateFormat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dateFormat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SimpleDateFormat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hh:</w:t>
      </w:r>
      <w:proofErr w:type="gramStart"/>
      <w:r>
        <w:rPr>
          <w:rFonts w:ascii="Consolas" w:hAnsi="Consolas"/>
          <w:color w:val="008800"/>
          <w:sz w:val="17"/>
          <w:szCs w:val="17"/>
        </w:rPr>
        <w:t>mm:ss.SSS</w:t>
      </w:r>
      <w:proofErr w:type="spellEnd"/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DDB03DA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62F67E3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dateFormat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format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date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3B130F5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FAFD10A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6F342A6" w14:textId="77777777" w:rsidR="005065D4" w:rsidRDefault="005065D4" w:rsidP="00285F9D">
      <w:pPr>
        <w:pStyle w:val="HTMLconformatoprevio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56906435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54899E9" w14:textId="7CA782E9" w:rsidR="005065D4" w:rsidRDefault="005065D4" w:rsidP="005065D4">
      <w:pPr>
        <w:pStyle w:val="Ttulo3"/>
      </w:pPr>
      <w:bookmarkStart w:id="21" w:name="_Toc93679826"/>
      <w:r w:rsidRPr="005065D4">
        <w:t>CommonApiFile</w:t>
      </w:r>
      <w:r>
        <w:t>.java</w:t>
      </w:r>
      <w:bookmarkEnd w:id="21"/>
    </w:p>
    <w:p w14:paraId="42AF45A2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common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590F380F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7E679FB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import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io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File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1FE2668E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import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io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FileNotFoundException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4B851D4B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import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io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FileWriter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4CC19991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import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io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IOException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3A2D28EB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import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util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LinkedList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1877FA8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import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util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76394A63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import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java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util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Scanner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0EE7A9A2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8637474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import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domain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Building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</w:p>
    <w:p w14:paraId="4A7786B8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6780EFE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CommonApiFile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6E4116C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static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Building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readFile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filename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67D2C56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660066"/>
          <w:sz w:val="17"/>
          <w:szCs w:val="17"/>
        </w:rPr>
        <w:t>Building</w:t>
      </w:r>
      <w:proofErr w:type="spellEnd"/>
      <w:r>
        <w:rPr>
          <w:rFonts w:ascii="Consolas" w:hAnsi="Consolas"/>
          <w:color w:val="666600"/>
          <w:sz w:val="17"/>
          <w:szCs w:val="17"/>
        </w:rPr>
        <w:t>&gt;</w:t>
      </w:r>
      <w:r>
        <w:rPr>
          <w:rFonts w:ascii="Consolas" w:hAnsi="Consolas"/>
          <w:color w:val="000000"/>
          <w:sz w:val="17"/>
          <w:szCs w:val="17"/>
        </w:rPr>
        <w:t xml:space="preserve"> edificios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LinkedList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660066"/>
          <w:sz w:val="17"/>
          <w:szCs w:val="17"/>
        </w:rPr>
        <w:t>Building</w:t>
      </w:r>
      <w:proofErr w:type="spellEnd"/>
      <w:proofErr w:type="gramStart"/>
      <w:r>
        <w:rPr>
          <w:rFonts w:ascii="Consolas" w:hAnsi="Consolas"/>
          <w:color w:val="666600"/>
          <w:sz w:val="17"/>
          <w:szCs w:val="17"/>
        </w:rPr>
        <w:t>&gt;(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5B1A9963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try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67B4302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File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myObj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File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filename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61C6679C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Scanner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myReader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Scanner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myObj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381BB3E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while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myReader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hasNextLine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2F8FEC1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data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myReader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nextLine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55522C05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split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data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split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","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C6FAA09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edificios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add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Building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Integer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parseInt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split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]),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Integer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parseInt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split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]),</w:t>
      </w:r>
    </w:p>
    <w:p w14:paraId="72DAFC86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Integer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parseInt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split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gramEnd"/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])));</w:t>
      </w:r>
    </w:p>
    <w:p w14:paraId="5616980A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BD39F1C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myReader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408BC918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catch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FileNotFoundException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DAE61FA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An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error </w:t>
      </w:r>
      <w:proofErr w:type="spellStart"/>
      <w:proofErr w:type="gramStart"/>
      <w:r>
        <w:rPr>
          <w:rFonts w:ascii="Consolas" w:hAnsi="Consolas"/>
          <w:color w:val="008800"/>
          <w:sz w:val="17"/>
          <w:szCs w:val="17"/>
        </w:rPr>
        <w:t>occurred</w:t>
      </w:r>
      <w:proofErr w:type="spellEnd"/>
      <w:r>
        <w:rPr>
          <w:rFonts w:ascii="Consolas" w:hAnsi="Consolas"/>
          <w:color w:val="008800"/>
          <w:sz w:val="17"/>
          <w:szCs w:val="17"/>
        </w:rPr>
        <w:t>.\r\n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5F19FDE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printStackTrace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118EDEA5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1000EFF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A4C292C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edificios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toArray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Building</w:t>
      </w:r>
      <w:proofErr w:type="spellEnd"/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edificios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size</w:t>
      </w:r>
      <w:proofErr w:type="spellEnd"/>
      <w:r>
        <w:rPr>
          <w:rFonts w:ascii="Consolas" w:hAnsi="Consolas"/>
          <w:color w:val="666600"/>
          <w:sz w:val="17"/>
          <w:szCs w:val="17"/>
        </w:rPr>
        <w:t>()]);</w:t>
      </w:r>
    </w:p>
    <w:p w14:paraId="06D46357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1CF3B8BB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D029348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static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createAndWriteFile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filename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text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6D91795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createFile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filename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016A9496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writeToFile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filename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text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70D2EFDE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7490C63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86D1731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static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createFile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filename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C1F9BDB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try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3AAC726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File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myObj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0066"/>
          <w:sz w:val="17"/>
          <w:szCs w:val="17"/>
        </w:rPr>
        <w:t>File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filename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9A6C530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if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myObj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createNewFile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DE787BF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 xml:space="preserve">"File </w:t>
      </w:r>
      <w:proofErr w:type="spellStart"/>
      <w:r>
        <w:rPr>
          <w:rFonts w:ascii="Consolas" w:hAnsi="Consolas"/>
          <w:color w:val="008800"/>
          <w:sz w:val="17"/>
          <w:szCs w:val="17"/>
        </w:rPr>
        <w:t>created</w:t>
      </w:r>
      <w:proofErr w:type="spellEnd"/>
      <w:r>
        <w:rPr>
          <w:rFonts w:ascii="Consolas" w:hAnsi="Consolas"/>
          <w:color w:val="008800"/>
          <w:sz w:val="17"/>
          <w:szCs w:val="17"/>
        </w:rPr>
        <w:t>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myObj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getName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64F84E6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73AA5593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catch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8A1E96D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An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error </w:t>
      </w:r>
      <w:proofErr w:type="spellStart"/>
      <w:proofErr w:type="gramStart"/>
      <w:r>
        <w:rPr>
          <w:rFonts w:ascii="Consolas" w:hAnsi="Consolas"/>
          <w:color w:val="008800"/>
          <w:sz w:val="17"/>
          <w:szCs w:val="17"/>
        </w:rPr>
        <w:t>occurred</w:t>
      </w:r>
      <w:proofErr w:type="spellEnd"/>
      <w:r>
        <w:rPr>
          <w:rFonts w:ascii="Consolas" w:hAnsi="Consolas"/>
          <w:color w:val="008800"/>
          <w:sz w:val="17"/>
          <w:szCs w:val="17"/>
        </w:rPr>
        <w:t>.\r\n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2684F2B6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printStackTrace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555FEA1C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5BA524A3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97B73B4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012AF36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static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void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writeToFile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filename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text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7D876E5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try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36560596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FileWriter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myWriter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FileWriter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filename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D210F88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myWriter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write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text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185D8530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myWriter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close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56CB3F6E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Successfully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wrote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to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8800"/>
          <w:sz w:val="17"/>
          <w:szCs w:val="17"/>
        </w:rPr>
        <w:t>the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file: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filename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E4D3341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catch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IOException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e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2B42BB8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out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An</w:t>
      </w:r>
      <w:proofErr w:type="spellEnd"/>
      <w:r>
        <w:rPr>
          <w:rFonts w:ascii="Consolas" w:hAnsi="Consolas"/>
          <w:color w:val="008800"/>
          <w:sz w:val="17"/>
          <w:szCs w:val="17"/>
        </w:rPr>
        <w:t xml:space="preserve"> error </w:t>
      </w:r>
      <w:proofErr w:type="spellStart"/>
      <w:proofErr w:type="gramStart"/>
      <w:r>
        <w:rPr>
          <w:rFonts w:ascii="Consolas" w:hAnsi="Consolas"/>
          <w:color w:val="008800"/>
          <w:sz w:val="17"/>
          <w:szCs w:val="17"/>
        </w:rPr>
        <w:t>occurred</w:t>
      </w:r>
      <w:proofErr w:type="spellEnd"/>
      <w:r>
        <w:rPr>
          <w:rFonts w:ascii="Consolas" w:hAnsi="Consolas"/>
          <w:color w:val="008800"/>
          <w:sz w:val="17"/>
          <w:szCs w:val="17"/>
        </w:rPr>
        <w:t>.\r\n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4FDE2EC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printStackTrace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2AF7509A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CDBFEC2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4EC93802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18769559" w14:textId="77777777" w:rsidR="005065D4" w:rsidRDefault="005065D4" w:rsidP="00285F9D">
      <w:pPr>
        <w:pStyle w:val="HTMLconformatoprevio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547053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391333A" w14:textId="3B95B187" w:rsidR="005065D4" w:rsidRDefault="005065D4" w:rsidP="005065D4">
      <w:pPr>
        <w:pStyle w:val="Ttulo3"/>
      </w:pPr>
      <w:bookmarkStart w:id="22" w:name="_Toc93679827"/>
      <w:r w:rsidRPr="005065D4">
        <w:t>CommonApiMenu</w:t>
      </w:r>
      <w:r>
        <w:t>.java</w:t>
      </w:r>
      <w:bookmarkEnd w:id="22"/>
    </w:p>
    <w:p w14:paraId="22B52F8D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main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common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;</w:t>
      </w:r>
    </w:p>
    <w:p w14:paraId="1BEE0513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15455D02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class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CommonApiMenu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10DC48F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83A6995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static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showHelp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63F1457B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StringBuilder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StringBuilder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3A035D0C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E155546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"SINTAXIS: skyline [-t][-h] [fichero entrada] [fichero salida]\r\n"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037535F3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"-t Traza cada llamada recursiva y sus parámetros\r\n"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42A364BF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"-h Muestra esta ayuda\r\n"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115CD971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"[fichero entrada] Conjunto de edificios de la ciudad\r\n"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20E86AA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"[fichero salida] Secuencia que representan el skyline de la ciudad\r\n"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7250ED97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5B79EC9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toString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10535246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7880552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6840F5FA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000088"/>
          <w:sz w:val="17"/>
          <w:szCs w:val="17"/>
        </w:rPr>
        <w:t>public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88"/>
          <w:sz w:val="17"/>
          <w:szCs w:val="17"/>
        </w:rPr>
        <w:t>static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showFileNames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inputFile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outputFile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F2953D6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StringBuilder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sb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660066"/>
          <w:sz w:val="17"/>
          <w:szCs w:val="17"/>
        </w:rPr>
        <w:t>StringBuilder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);</w:t>
      </w:r>
    </w:p>
    <w:p w14:paraId="0F81EE52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6A06E66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"fichero entrada: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inputFile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3B7F1C8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"fichero salida: 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outputFile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"\r\n"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52C35E5F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C083EC0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88"/>
          <w:sz w:val="17"/>
          <w:szCs w:val="17"/>
        </w:rPr>
        <w:t>return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sb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toString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();</w:t>
      </w:r>
    </w:p>
    <w:p w14:paraId="535C163A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0ECD9E0B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134BFDA" w14:textId="77777777" w:rsidR="005065D4" w:rsidRDefault="005065D4" w:rsidP="00285F9D">
      <w:pPr>
        <w:pStyle w:val="HTMLconformatoprevio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1853480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068AECD" w14:textId="77777777" w:rsidR="005065D4" w:rsidRPr="005065D4" w:rsidRDefault="005065D4" w:rsidP="005065D4"/>
    <w:sectPr w:rsidR="005065D4" w:rsidRPr="005065D4" w:rsidSect="00CA74A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64634" w14:textId="77777777" w:rsidR="00285F9D" w:rsidRDefault="00285F9D">
      <w:r>
        <w:separator/>
      </w:r>
    </w:p>
    <w:p w14:paraId="42CFDD28" w14:textId="77777777" w:rsidR="00285F9D" w:rsidRDefault="00285F9D"/>
  </w:endnote>
  <w:endnote w:type="continuationSeparator" w:id="0">
    <w:p w14:paraId="0AE2A7E1" w14:textId="77777777" w:rsidR="00285F9D" w:rsidRDefault="00285F9D">
      <w:r>
        <w:continuationSeparator/>
      </w:r>
    </w:p>
    <w:p w14:paraId="344F2893" w14:textId="77777777" w:rsidR="00285F9D" w:rsidRDefault="00285F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ightTextProLight-Regular">
    <w:panose1 w:val="02000603050000020004"/>
    <w:charset w:val="00"/>
    <w:family w:val="modern"/>
    <w:notTrueType/>
    <w:pitch w:val="variable"/>
    <w:sig w:usb0="A000002F" w:usb1="500004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ightTextProBook-Italic">
    <w:panose1 w:val="02000606060000090004"/>
    <w:charset w:val="00"/>
    <w:family w:val="modern"/>
    <w:notTrueType/>
    <w:pitch w:val="variable"/>
    <w:sig w:usb0="A00000AF" w:usb1="5000044B" w:usb2="00000000" w:usb3="00000000" w:csb0="00000093" w:csb1="00000000"/>
  </w:font>
  <w:font w:name="FreightTextProBold-Italic">
    <w:panose1 w:val="02000803070000090004"/>
    <w:charset w:val="00"/>
    <w:family w:val="modern"/>
    <w:notTrueType/>
    <w:pitch w:val="variable"/>
    <w:sig w:usb0="A00000AF" w:usb1="5000044B" w:usb2="00000000" w:usb3="00000000" w:csb0="00000093" w:csb1="00000000"/>
  </w:font>
  <w:font w:name="FreightTextProSemibold-Italic">
    <w:panose1 w:val="02000603070000090004"/>
    <w:charset w:val="00"/>
    <w:family w:val="modern"/>
    <w:notTrueType/>
    <w:pitch w:val="variable"/>
    <w:sig w:usb0="A00000AF" w:usb1="500004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1DEFE" w14:textId="77777777" w:rsidR="00EF3F68" w:rsidRDefault="00EF3F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la de pie de página con la fecha, el título del documento y el número de página"/>
    </w:tblPr>
    <w:tblGrid>
      <w:gridCol w:w="1354"/>
      <w:gridCol w:w="6318"/>
      <w:gridCol w:w="1354"/>
    </w:tblGrid>
    <w:tr w:rsidR="00D40269" w14:paraId="0CFF99AD" w14:textId="77777777" w:rsidTr="005A54FA">
      <w:tc>
        <w:tcPr>
          <w:tcW w:w="750" w:type="pct"/>
        </w:tcPr>
        <w:p w14:paraId="788613C6" w14:textId="07A7DFD9" w:rsidR="00D40269" w:rsidRPr="00416FA4" w:rsidRDefault="00285F9D" w:rsidP="00547E56">
          <w:pPr>
            <w:pStyle w:val="Piedepgina"/>
            <w:rPr>
              <w:rFonts w:ascii="FreightTextProSemibold-Italic" w:hAnsi="FreightTextProSemibold-Italic"/>
            </w:rPr>
          </w:pPr>
          <w:sdt>
            <w:sdtPr>
              <w:rPr>
                <w:rFonts w:ascii="FreightTextProSemibold-Italic" w:hAnsi="FreightTextProSemibold-Italic"/>
              </w:rPr>
              <w:alias w:val="Fecha:"/>
              <w:tag w:val="Fecha:"/>
              <w:id w:val="-581765881"/>
              <w:placeholder>
                <w:docPart w:val="C3B7EB871D0F41CAAAD8BBBC05EE809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6F52C7">
                <w:rPr>
                  <w:rFonts w:ascii="FreightTextProSemibold-Italic" w:hAnsi="FreightTextProSemibold-Italic"/>
                </w:rPr>
                <w:t>PREDA</w:t>
              </w:r>
            </w:sdtContent>
          </w:sdt>
        </w:p>
      </w:tc>
      <w:tc>
        <w:tcPr>
          <w:tcW w:w="3500" w:type="pct"/>
        </w:tcPr>
        <w:sdt>
          <w:sdtPr>
            <w:rPr>
              <w:rFonts w:ascii="FreightTextProSemibold-Italic" w:hAnsi="FreightTextProSemibold-Italic"/>
            </w:rPr>
            <w:alias w:val="Título:"/>
            <w:tag w:val="Título:"/>
            <w:id w:val="1369803302"/>
            <w:placeholder>
              <w:docPart w:val="9990CB5EE8524C5CAB6C01B6C7FDD465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4AB1990D" w14:textId="141215AD" w:rsidR="00D40269" w:rsidRPr="00416FA4" w:rsidRDefault="00A94FF6" w:rsidP="00547E56">
              <w:pPr>
                <w:pStyle w:val="Piedepgina"/>
                <w:jc w:val="center"/>
                <w:rPr>
                  <w:rFonts w:ascii="FreightTextProSemibold-Italic" w:hAnsi="FreightTextProSemibold-Italic"/>
                </w:rPr>
              </w:pPr>
              <w:r>
                <w:rPr>
                  <w:rFonts w:ascii="FreightTextProSemibold-Italic" w:hAnsi="FreightTextProSemibold-Italic"/>
                </w:rPr>
                <w:t xml:space="preserve">Práctica de </w:t>
              </w:r>
              <w:proofErr w:type="spellStart"/>
              <w:r>
                <w:rPr>
                  <w:rFonts w:ascii="FreightTextProSemibold-Italic" w:hAnsi="FreightTextProSemibold-Italic"/>
                </w:rPr>
                <w:t>PRogramación</w:t>
              </w:r>
              <w:proofErr w:type="spellEnd"/>
              <w:r>
                <w:rPr>
                  <w:rFonts w:ascii="FreightTextProSemibold-Italic" w:hAnsi="FreightTextProSemibold-Italic"/>
                </w:rPr>
                <w:t xml:space="preserve"> y Estructuras de Datos Avanzadas – Curso 2021-2022</w:t>
              </w:r>
            </w:p>
          </w:sdtContent>
        </w:sdt>
      </w:tc>
      <w:tc>
        <w:tcPr>
          <w:tcW w:w="750" w:type="pct"/>
        </w:tcPr>
        <w:p w14:paraId="1A4966F6" w14:textId="77777777" w:rsidR="00D40269" w:rsidRPr="00416FA4" w:rsidRDefault="00D40269" w:rsidP="00547E56">
          <w:pPr>
            <w:pStyle w:val="Piedepgina"/>
            <w:jc w:val="right"/>
            <w:rPr>
              <w:rFonts w:ascii="FreightTextProSemibold-Italic" w:hAnsi="FreightTextProSemibold-Italic"/>
            </w:rPr>
          </w:pPr>
          <w:r w:rsidRPr="00416FA4">
            <w:rPr>
              <w:rFonts w:ascii="FreightTextProSemibold-Italic" w:hAnsi="FreightTextProSemibold-Italic"/>
              <w:lang w:bidi="es-ES"/>
            </w:rPr>
            <w:fldChar w:fldCharType="begin"/>
          </w:r>
          <w:r w:rsidRPr="00416FA4">
            <w:rPr>
              <w:rFonts w:ascii="FreightTextProSemibold-Italic" w:hAnsi="FreightTextProSemibold-Italic"/>
              <w:lang w:bidi="es-ES"/>
            </w:rPr>
            <w:instrText xml:space="preserve"> PAGE   \* MERGEFORMAT </w:instrText>
          </w:r>
          <w:r w:rsidRPr="00416FA4">
            <w:rPr>
              <w:rFonts w:ascii="FreightTextProSemibold-Italic" w:hAnsi="FreightTextProSemibold-Italic"/>
              <w:lang w:bidi="es-ES"/>
            </w:rPr>
            <w:fldChar w:fldCharType="separate"/>
          </w:r>
          <w:r w:rsidRPr="00416FA4">
            <w:rPr>
              <w:rFonts w:ascii="FreightTextProSemibold-Italic" w:hAnsi="FreightTextProSemibold-Italic"/>
              <w:noProof/>
              <w:lang w:bidi="es-ES"/>
            </w:rPr>
            <w:t>4</w:t>
          </w:r>
          <w:r w:rsidRPr="00416FA4">
            <w:rPr>
              <w:rFonts w:ascii="FreightTextProSemibold-Italic" w:hAnsi="FreightTextProSemibold-Italic"/>
              <w:noProof/>
              <w:lang w:bidi="es-ES"/>
            </w:rPr>
            <w:fldChar w:fldCharType="end"/>
          </w:r>
        </w:p>
      </w:tc>
    </w:tr>
  </w:tbl>
  <w:p w14:paraId="44B73F10" w14:textId="77777777" w:rsidR="00D40269" w:rsidRDefault="00D40269">
    <w:pPr>
      <w:pStyle w:val="Piedepgina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26C96" w14:textId="77777777" w:rsidR="00EF3F68" w:rsidRDefault="00EF3F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77BB6" w14:textId="77777777" w:rsidR="00285F9D" w:rsidRDefault="00285F9D">
      <w:r>
        <w:separator/>
      </w:r>
    </w:p>
    <w:p w14:paraId="7D41E402" w14:textId="77777777" w:rsidR="00285F9D" w:rsidRDefault="00285F9D"/>
  </w:footnote>
  <w:footnote w:type="continuationSeparator" w:id="0">
    <w:p w14:paraId="01602798" w14:textId="77777777" w:rsidR="00285F9D" w:rsidRDefault="00285F9D">
      <w:r>
        <w:continuationSeparator/>
      </w:r>
    </w:p>
    <w:p w14:paraId="60DB973B" w14:textId="77777777" w:rsidR="00285F9D" w:rsidRDefault="00285F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6BAE" w14:textId="77777777" w:rsidR="00EF3F68" w:rsidRDefault="00EF3F6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B1F8F" w14:textId="77777777" w:rsidR="00EF3F68" w:rsidRDefault="00EF3F6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A77D3" w14:textId="77777777" w:rsidR="00D40269" w:rsidRDefault="00D40269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F7A9AA0" wp14:editId="3D8AB614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="">
          <w:pict>
            <v:group w14:anchorId="176FDE76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">
              <v:rect id="Rectá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tá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7E1E"/>
    <w:multiLevelType w:val="multilevel"/>
    <w:tmpl w:val="3C9A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F649A"/>
    <w:multiLevelType w:val="hybridMultilevel"/>
    <w:tmpl w:val="61124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C2A36"/>
    <w:multiLevelType w:val="multilevel"/>
    <w:tmpl w:val="2A9A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86C05"/>
    <w:multiLevelType w:val="hybridMultilevel"/>
    <w:tmpl w:val="A5CE82B6"/>
    <w:lvl w:ilvl="0" w:tplc="0C0A000F">
      <w:start w:val="1"/>
      <w:numFmt w:val="decimal"/>
      <w:lvlText w:val="%1."/>
      <w:lvlJc w:val="left"/>
      <w:pPr>
        <w:ind w:left="792" w:hanging="360"/>
      </w:p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218D554D"/>
    <w:multiLevelType w:val="multilevel"/>
    <w:tmpl w:val="61C8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23417"/>
    <w:multiLevelType w:val="multilevel"/>
    <w:tmpl w:val="0686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BE595D"/>
    <w:multiLevelType w:val="hybridMultilevel"/>
    <w:tmpl w:val="1AF0EBEA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3D1C1C37"/>
    <w:multiLevelType w:val="hybridMultilevel"/>
    <w:tmpl w:val="66FAF3DA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42643360"/>
    <w:multiLevelType w:val="hybridMultilevel"/>
    <w:tmpl w:val="13ECA642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44C61930"/>
    <w:multiLevelType w:val="multilevel"/>
    <w:tmpl w:val="0E90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DB510C"/>
    <w:multiLevelType w:val="hybridMultilevel"/>
    <w:tmpl w:val="1B7CD1E8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1" w15:restartNumberingAfterBreak="0">
    <w:nsid w:val="4D655B31"/>
    <w:multiLevelType w:val="multilevel"/>
    <w:tmpl w:val="3D34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993888"/>
    <w:multiLevelType w:val="hybridMultilevel"/>
    <w:tmpl w:val="E0525368"/>
    <w:lvl w:ilvl="0" w:tplc="0EB45C24">
      <w:start w:val="1"/>
      <w:numFmt w:val="bullet"/>
      <w:pStyle w:val="Listaconvietas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676C5CB8"/>
    <w:multiLevelType w:val="hybridMultilevel"/>
    <w:tmpl w:val="A17CAF84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754247FA"/>
    <w:multiLevelType w:val="multilevel"/>
    <w:tmpl w:val="FB76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78683C"/>
    <w:multiLevelType w:val="hybridMultilevel"/>
    <w:tmpl w:val="38A2E778"/>
    <w:lvl w:ilvl="0" w:tplc="0C0A000F">
      <w:start w:val="1"/>
      <w:numFmt w:val="decimal"/>
      <w:lvlText w:val="%1."/>
      <w:lvlJc w:val="left"/>
      <w:pPr>
        <w:ind w:left="792" w:hanging="360"/>
      </w:p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6"/>
  </w:num>
  <w:num w:numId="5">
    <w:abstractNumId w:val="10"/>
  </w:num>
  <w:num w:numId="6">
    <w:abstractNumId w:val="7"/>
  </w:num>
  <w:num w:numId="7">
    <w:abstractNumId w:val="15"/>
  </w:num>
  <w:num w:numId="8">
    <w:abstractNumId w:val="3"/>
  </w:num>
  <w:num w:numId="9">
    <w:abstractNumId w:val="8"/>
  </w:num>
  <w:num w:numId="10">
    <w:abstractNumId w:val="11"/>
  </w:num>
  <w:num w:numId="11">
    <w:abstractNumId w:val="14"/>
  </w:num>
  <w:num w:numId="12">
    <w:abstractNumId w:val="0"/>
  </w:num>
  <w:num w:numId="13">
    <w:abstractNumId w:val="4"/>
  </w:num>
  <w:num w:numId="14">
    <w:abstractNumId w:val="9"/>
  </w:num>
  <w:num w:numId="15">
    <w:abstractNumId w:val="5"/>
  </w:num>
  <w:num w:numId="1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81"/>
    <w:rsid w:val="00004BF5"/>
    <w:rsid w:val="00024376"/>
    <w:rsid w:val="00032E38"/>
    <w:rsid w:val="0004319C"/>
    <w:rsid w:val="00043E16"/>
    <w:rsid w:val="00067433"/>
    <w:rsid w:val="00095423"/>
    <w:rsid w:val="000A2370"/>
    <w:rsid w:val="000C1EF1"/>
    <w:rsid w:val="000F731F"/>
    <w:rsid w:val="001000A3"/>
    <w:rsid w:val="001075C2"/>
    <w:rsid w:val="00116B65"/>
    <w:rsid w:val="00140ABA"/>
    <w:rsid w:val="001418BE"/>
    <w:rsid w:val="00181EF2"/>
    <w:rsid w:val="001912B2"/>
    <w:rsid w:val="001D2171"/>
    <w:rsid w:val="0021651A"/>
    <w:rsid w:val="0025337A"/>
    <w:rsid w:val="002751CE"/>
    <w:rsid w:val="00285F9D"/>
    <w:rsid w:val="00290347"/>
    <w:rsid w:val="002A0044"/>
    <w:rsid w:val="002B263C"/>
    <w:rsid w:val="002B488D"/>
    <w:rsid w:val="002B4FD6"/>
    <w:rsid w:val="002C0319"/>
    <w:rsid w:val="002D7BF2"/>
    <w:rsid w:val="002E1826"/>
    <w:rsid w:val="002E76E9"/>
    <w:rsid w:val="0032409F"/>
    <w:rsid w:val="00340FB3"/>
    <w:rsid w:val="00397418"/>
    <w:rsid w:val="003A445F"/>
    <w:rsid w:val="003A4FE1"/>
    <w:rsid w:val="003A6CF8"/>
    <w:rsid w:val="003B3B33"/>
    <w:rsid w:val="003C0801"/>
    <w:rsid w:val="003D49F2"/>
    <w:rsid w:val="003F66FA"/>
    <w:rsid w:val="00416FA4"/>
    <w:rsid w:val="004224CB"/>
    <w:rsid w:val="00443511"/>
    <w:rsid w:val="0044373A"/>
    <w:rsid w:val="004466BD"/>
    <w:rsid w:val="00471FF3"/>
    <w:rsid w:val="00474746"/>
    <w:rsid w:val="00474AC9"/>
    <w:rsid w:val="004B3C4E"/>
    <w:rsid w:val="004C0EC7"/>
    <w:rsid w:val="004C6FCC"/>
    <w:rsid w:val="004D32FC"/>
    <w:rsid w:val="004D5282"/>
    <w:rsid w:val="004F0E9B"/>
    <w:rsid w:val="004F314F"/>
    <w:rsid w:val="004F639A"/>
    <w:rsid w:val="005065D4"/>
    <w:rsid w:val="00547E56"/>
    <w:rsid w:val="00563744"/>
    <w:rsid w:val="0058361E"/>
    <w:rsid w:val="005926D2"/>
    <w:rsid w:val="005A54FA"/>
    <w:rsid w:val="005B2EAF"/>
    <w:rsid w:val="005B3755"/>
    <w:rsid w:val="005C36DF"/>
    <w:rsid w:val="005D5583"/>
    <w:rsid w:val="00603D74"/>
    <w:rsid w:val="00644B5D"/>
    <w:rsid w:val="00647009"/>
    <w:rsid w:val="00661518"/>
    <w:rsid w:val="00663B42"/>
    <w:rsid w:val="006C5AAF"/>
    <w:rsid w:val="006D259D"/>
    <w:rsid w:val="006E4051"/>
    <w:rsid w:val="006E67C4"/>
    <w:rsid w:val="006F2718"/>
    <w:rsid w:val="006F52C7"/>
    <w:rsid w:val="007144C8"/>
    <w:rsid w:val="00716C43"/>
    <w:rsid w:val="00743052"/>
    <w:rsid w:val="007505CA"/>
    <w:rsid w:val="0077098C"/>
    <w:rsid w:val="00774267"/>
    <w:rsid w:val="00781669"/>
    <w:rsid w:val="0078635C"/>
    <w:rsid w:val="0079145D"/>
    <w:rsid w:val="007B01EC"/>
    <w:rsid w:val="007B527C"/>
    <w:rsid w:val="007C6411"/>
    <w:rsid w:val="007C6EA3"/>
    <w:rsid w:val="007D770B"/>
    <w:rsid w:val="007E14D0"/>
    <w:rsid w:val="007F4B9C"/>
    <w:rsid w:val="007F6D58"/>
    <w:rsid w:val="00800681"/>
    <w:rsid w:val="00804A23"/>
    <w:rsid w:val="008050B3"/>
    <w:rsid w:val="00816741"/>
    <w:rsid w:val="00821222"/>
    <w:rsid w:val="008400AB"/>
    <w:rsid w:val="00851009"/>
    <w:rsid w:val="00871479"/>
    <w:rsid w:val="00874167"/>
    <w:rsid w:val="00884AED"/>
    <w:rsid w:val="008861A4"/>
    <w:rsid w:val="008958A2"/>
    <w:rsid w:val="008A1701"/>
    <w:rsid w:val="008C42A0"/>
    <w:rsid w:val="008E2042"/>
    <w:rsid w:val="008E6CCB"/>
    <w:rsid w:val="008F50BA"/>
    <w:rsid w:val="0090428B"/>
    <w:rsid w:val="009126BF"/>
    <w:rsid w:val="0091310F"/>
    <w:rsid w:val="00922DD7"/>
    <w:rsid w:val="0097439A"/>
    <w:rsid w:val="009806D6"/>
    <w:rsid w:val="009860A8"/>
    <w:rsid w:val="00995F54"/>
    <w:rsid w:val="009E4CFC"/>
    <w:rsid w:val="009F66BA"/>
    <w:rsid w:val="00A25521"/>
    <w:rsid w:val="00A33064"/>
    <w:rsid w:val="00A61515"/>
    <w:rsid w:val="00A638EC"/>
    <w:rsid w:val="00A87141"/>
    <w:rsid w:val="00A94C93"/>
    <w:rsid w:val="00A94FF6"/>
    <w:rsid w:val="00AA133F"/>
    <w:rsid w:val="00AB1166"/>
    <w:rsid w:val="00AB2335"/>
    <w:rsid w:val="00AB32D3"/>
    <w:rsid w:val="00AB6234"/>
    <w:rsid w:val="00AE54AA"/>
    <w:rsid w:val="00AF51C2"/>
    <w:rsid w:val="00AF5253"/>
    <w:rsid w:val="00AF7B8A"/>
    <w:rsid w:val="00B16E0C"/>
    <w:rsid w:val="00B26561"/>
    <w:rsid w:val="00B41C22"/>
    <w:rsid w:val="00B5176A"/>
    <w:rsid w:val="00B57315"/>
    <w:rsid w:val="00B62C15"/>
    <w:rsid w:val="00BE0195"/>
    <w:rsid w:val="00BF4787"/>
    <w:rsid w:val="00C013F7"/>
    <w:rsid w:val="00C11A59"/>
    <w:rsid w:val="00C12C50"/>
    <w:rsid w:val="00C45430"/>
    <w:rsid w:val="00C46EF1"/>
    <w:rsid w:val="00C7375A"/>
    <w:rsid w:val="00C878F4"/>
    <w:rsid w:val="00CA3EF7"/>
    <w:rsid w:val="00CA74A9"/>
    <w:rsid w:val="00CB40AC"/>
    <w:rsid w:val="00CF2DCE"/>
    <w:rsid w:val="00D01F36"/>
    <w:rsid w:val="00D23578"/>
    <w:rsid w:val="00D23DB9"/>
    <w:rsid w:val="00D40269"/>
    <w:rsid w:val="00D41E3A"/>
    <w:rsid w:val="00D42897"/>
    <w:rsid w:val="00D5350B"/>
    <w:rsid w:val="00DA0256"/>
    <w:rsid w:val="00DC4E4E"/>
    <w:rsid w:val="00E06244"/>
    <w:rsid w:val="00E06ECF"/>
    <w:rsid w:val="00E2271B"/>
    <w:rsid w:val="00E504EA"/>
    <w:rsid w:val="00E8608B"/>
    <w:rsid w:val="00E90327"/>
    <w:rsid w:val="00E97EC7"/>
    <w:rsid w:val="00EC27AC"/>
    <w:rsid w:val="00EC56A6"/>
    <w:rsid w:val="00EC5BD8"/>
    <w:rsid w:val="00EC7DBE"/>
    <w:rsid w:val="00EE44A1"/>
    <w:rsid w:val="00EF3F68"/>
    <w:rsid w:val="00EF4B51"/>
    <w:rsid w:val="00F12F90"/>
    <w:rsid w:val="00F2575C"/>
    <w:rsid w:val="00F40438"/>
    <w:rsid w:val="00F44289"/>
    <w:rsid w:val="00F757E7"/>
    <w:rsid w:val="00F9069F"/>
    <w:rsid w:val="00F97761"/>
    <w:rsid w:val="00F97D98"/>
    <w:rsid w:val="00FB7551"/>
    <w:rsid w:val="00FC58C2"/>
    <w:rsid w:val="00FF07FE"/>
    <w:rsid w:val="00FF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FEAA5FC"/>
  <w15:chartTrackingRefBased/>
  <w15:docId w15:val="{7E7689DC-209D-4351-B8AA-3E739ACC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s-E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244"/>
    <w:pPr>
      <w:spacing w:before="120" w:after="0" w:line="240" w:lineRule="auto"/>
      <w:ind w:left="72" w:right="72"/>
    </w:pPr>
    <w:rPr>
      <w:rFonts w:ascii="FreightTextProLight-Regular" w:hAnsi="FreightTextProLight-Regular"/>
    </w:rPr>
  </w:style>
  <w:style w:type="paragraph" w:styleId="Ttulo1">
    <w:name w:val="heading 1"/>
    <w:basedOn w:val="Normal"/>
    <w:next w:val="Normal"/>
    <w:link w:val="Ttulo1C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1"/>
    <w:rPr>
      <w:rFonts w:asciiTheme="majorHAnsi" w:eastAsiaTheme="majorEastAsia" w:hAnsiTheme="majorHAnsi" w:cstheme="majorBidi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tulo">
    <w:name w:val="Title"/>
    <w:basedOn w:val="Normal"/>
    <w:link w:val="TtuloC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delista7concolores-nfasis1">
    <w:name w:val="List Table 7 Colorful Accent 1"/>
    <w:basedOn w:val="Tabla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1">
    <w:name w:val="Grid Table 5 Dark Accent 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2-nfasis1">
    <w:name w:val="List Table 2 Accent 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Textodelmarcadordeposicin">
    <w:name w:val="Placeholder Text"/>
    <w:basedOn w:val="Fuentedeprrafopredeter"/>
    <w:uiPriority w:val="2"/>
    <w:rPr>
      <w:i/>
      <w:iCs/>
      <w:color w:val="80808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normal4">
    <w:name w:val="Plain Table 4"/>
    <w:basedOn w:val="Tabla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6">
    <w:name w:val="Grid Table 1 Light Accent 6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1clara-nfasis6">
    <w:name w:val="List Table 1 Light Accent 6"/>
    <w:basedOn w:val="Tabla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Piedepgina">
    <w:name w:val="footer"/>
    <w:basedOn w:val="Normal"/>
    <w:link w:val="PiedepginaCar"/>
    <w:uiPriority w:val="2"/>
    <w:pPr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2"/>
  </w:style>
  <w:style w:type="table" w:customStyle="1" w:styleId="Sinbordes">
    <w:name w:val="Sin bordes"/>
    <w:basedOn w:val="Tablanormal"/>
    <w:uiPriority w:val="99"/>
    <w:pPr>
      <w:spacing w:after="0" w:line="240" w:lineRule="auto"/>
    </w:pPr>
    <w:tblPr/>
  </w:style>
  <w:style w:type="table" w:styleId="Tablaconcuadrcula1clara-nfasis1">
    <w:name w:val="Grid Table 1 Light Accent 1"/>
    <w:aliases w:val="Sample questionnaires table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Tablaconcuadrcula2-nfasis1">
    <w:name w:val="Grid Table 2 Accent 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tipo">
    <w:name w:val="Logotip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Informacindecontacto">
    <w:name w:val="Información de contact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Tablaconcuadrcula3-nfasis3">
    <w:name w:val="Grid Table 3 Accent 3"/>
    <w:basedOn w:val="Tab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1clara-nfasis3">
    <w:name w:val="Grid Table 1 Light Accent 3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Firma">
    <w:name w:val="Signature"/>
    <w:basedOn w:val="Normal"/>
    <w:link w:val="FirmaC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FirmaCar">
    <w:name w:val="Firma Car"/>
    <w:basedOn w:val="Fuentedeprrafopredeter"/>
    <w:link w:val="Firma"/>
    <w:uiPriority w:val="1"/>
    <w:rsid w:val="006E67C4"/>
    <w:rPr>
      <w:kern w:val="0"/>
      <w:sz w:val="16"/>
      <w:szCs w:val="16"/>
      <w14:ligatures w14:val="none"/>
    </w:rPr>
  </w:style>
  <w:style w:type="paragraph" w:customStyle="1" w:styleId="Aprobacin">
    <w:name w:val="Aprobación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Alinearaladerecha">
    <w:name w:val="Alinear a la derecha"/>
    <w:basedOn w:val="Normal"/>
    <w:uiPriority w:val="1"/>
    <w:qFormat/>
    <w:pPr>
      <w:jc w:val="right"/>
    </w:pPr>
  </w:style>
  <w:style w:type="table" w:styleId="Tablaconcuadrcula1Claro-nfasis2">
    <w:name w:val="Grid Table 1 Light Accent 2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vietas">
    <w:name w:val="List Bullet"/>
    <w:basedOn w:val="Normal"/>
    <w:uiPriority w:val="1"/>
    <w:unhideWhenUsed/>
    <w:pPr>
      <w:numPr>
        <w:numId w:val="1"/>
      </w:numPr>
      <w:ind w:left="432"/>
      <w:contextualSpacing/>
    </w:pPr>
  </w:style>
  <w:style w:type="character" w:styleId="nfasisintenso">
    <w:name w:val="Intense Emphasis"/>
    <w:basedOn w:val="Fuentedeprrafopredeter"/>
    <w:uiPriority w:val="21"/>
    <w:unhideWhenUsed/>
    <w:rsid w:val="005A54FA"/>
    <w:rPr>
      <w:i/>
      <w:iCs/>
      <w:color w:val="355D7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54FA"/>
    <w:rPr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ipervnculo">
    <w:name w:val="Hyperlink"/>
    <w:basedOn w:val="Fuentedeprrafopredeter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nfasis">
    <w:name w:val="Emphasis"/>
    <w:basedOn w:val="Fuentedeprrafopredeter"/>
    <w:uiPriority w:val="20"/>
    <w:rsid w:val="005B2EAF"/>
    <w:rPr>
      <w:i/>
      <w:iCs/>
      <w:color w:val="595959" w:themeColor="text1" w:themeTint="A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2171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17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rsid w:val="007144C8"/>
    <w:pPr>
      <w:ind w:left="720"/>
      <w:contextualSpacing/>
    </w:pPr>
  </w:style>
  <w:style w:type="paragraph" w:customStyle="1" w:styleId="alt">
    <w:name w:val="alt"/>
    <w:basedOn w:val="Normal"/>
    <w:rsid w:val="00AB6234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keyword">
    <w:name w:val="keyword"/>
    <w:basedOn w:val="Fuentedeprrafopredeter"/>
    <w:rsid w:val="00AB6234"/>
  </w:style>
  <w:style w:type="paragraph" w:styleId="TDC1">
    <w:name w:val="toc 1"/>
    <w:basedOn w:val="Normal"/>
    <w:next w:val="Normal"/>
    <w:autoRedefine/>
    <w:uiPriority w:val="39"/>
    <w:unhideWhenUsed/>
    <w:rsid w:val="00397418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39741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97418"/>
    <w:pPr>
      <w:spacing w:after="100"/>
      <w:ind w:left="440"/>
    </w:pPr>
  </w:style>
  <w:style w:type="paragraph" w:styleId="Textosinformato">
    <w:name w:val="Plain Text"/>
    <w:basedOn w:val="Normal"/>
    <w:link w:val="TextosinformatoCar"/>
    <w:uiPriority w:val="99"/>
    <w:unhideWhenUsed/>
    <w:rsid w:val="00871479"/>
    <w:pPr>
      <w:spacing w:before="0"/>
      <w:ind w:left="0" w:right="0"/>
    </w:pPr>
    <w:rPr>
      <w:rFonts w:ascii="Consolas" w:eastAsiaTheme="minorHAnsi" w:hAnsi="Consolas"/>
      <w:kern w:val="0"/>
      <w:sz w:val="21"/>
      <w:szCs w:val="21"/>
      <w:lang w:eastAsia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71479"/>
    <w:rPr>
      <w:rFonts w:ascii="Consolas" w:eastAsiaTheme="minorHAnsi" w:hAnsi="Consolas"/>
      <w:kern w:val="0"/>
      <w:sz w:val="21"/>
      <w:szCs w:val="21"/>
      <w:lang w:eastAsia="en-US"/>
      <w14:ligatures w14:val="none"/>
    </w:rPr>
  </w:style>
  <w:style w:type="character" w:customStyle="1" w:styleId="annotation">
    <w:name w:val="annotation"/>
    <w:basedOn w:val="Fuentedeprrafopredeter"/>
    <w:rsid w:val="00871479"/>
  </w:style>
  <w:style w:type="character" w:customStyle="1" w:styleId="string">
    <w:name w:val="string"/>
    <w:basedOn w:val="Fuentedeprrafopredeter"/>
    <w:rsid w:val="00871479"/>
  </w:style>
  <w:style w:type="paragraph" w:customStyle="1" w:styleId="msonormal0">
    <w:name w:val="msonormal"/>
    <w:basedOn w:val="Normal"/>
    <w:rsid w:val="00871479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umber">
    <w:name w:val="number"/>
    <w:basedOn w:val="Fuentedeprrafopredeter"/>
    <w:rsid w:val="00871479"/>
  </w:style>
  <w:style w:type="character" w:customStyle="1" w:styleId="comment">
    <w:name w:val="comment"/>
    <w:basedOn w:val="Fuentedeprrafopredeter"/>
    <w:rsid w:val="0087147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3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</w:pPr>
    <w:rPr>
      <w:rFonts w:ascii="Courier New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3744"/>
    <w:rPr>
      <w:rFonts w:ascii="Courier New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sc161">
    <w:name w:val="sc161"/>
    <w:basedOn w:val="Fuentedeprrafopredeter"/>
    <w:rsid w:val="005637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uentedeprrafopredeter"/>
    <w:rsid w:val="005637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5637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5637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Fuentedeprrafopredeter"/>
    <w:rsid w:val="005637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Fuentedeprrafopredeter"/>
    <w:rsid w:val="005637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uentedeprrafopredeter"/>
    <w:rsid w:val="00563744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es.stackoverflow.com/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min\AppData\Roaming\Microsoft\Templates\Plan%20estrat&#233;gico%20de%20marketing%20empresari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26E1F749194FD8BF53D3641286C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ED54C-7245-4413-902F-13A8F5BD7CAC}"/>
      </w:docPartPr>
      <w:docPartBody>
        <w:p w:rsidR="00DA7A10" w:rsidRDefault="0029476C">
          <w:pPr>
            <w:pStyle w:val="CA26E1F749194FD8BF53D3641286CE57"/>
          </w:pPr>
          <w:r w:rsidRPr="00116B65">
            <w:rPr>
              <w:lang w:bidi="es-ES"/>
            </w:rPr>
            <w:t>Versión</w:t>
          </w:r>
        </w:p>
      </w:docPartBody>
    </w:docPart>
    <w:docPart>
      <w:docPartPr>
        <w:name w:val="23FCD0D978E048D6965B18189023E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1F939-ECD0-4D00-A9AC-855AF6862204}"/>
      </w:docPartPr>
      <w:docPartBody>
        <w:p w:rsidR="00DA7A10" w:rsidRDefault="0029476C">
          <w:pPr>
            <w:pStyle w:val="C21F4FFA53DD466D9524A24A6001D6E0"/>
          </w:pPr>
          <w:r w:rsidRPr="00116B65">
            <w:rPr>
              <w:lang w:bidi="es-ES"/>
            </w:rPr>
            <w:t>Fecha</w:t>
          </w:r>
        </w:p>
      </w:docPartBody>
    </w:docPart>
    <w:docPart>
      <w:docPartPr>
        <w:name w:val="C21F4FFA53DD466D9524A24A6001D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FD15D-27B6-47A4-BCF6-E5DB4213EB41}"/>
      </w:docPartPr>
      <w:docPartBody>
        <w:p w:rsidR="00DA7A10" w:rsidRDefault="0029476C">
          <w:pPr>
            <w:pStyle w:val="E642A93FA2124D009E7153BAEEAF4CB8"/>
          </w:pPr>
          <w:r w:rsidRPr="00116B65">
            <w:rPr>
              <w:lang w:bidi="es-ES"/>
            </w:rPr>
            <w:t>Plan de marketing táctico</w:t>
          </w:r>
        </w:p>
      </w:docPartBody>
    </w:docPart>
    <w:docPart>
      <w:docPartPr>
        <w:name w:val="E642A93FA2124D009E7153BAEEAF4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24597-BA2D-4336-9C45-70DFC3967BA5}"/>
      </w:docPartPr>
      <w:docPartBody>
        <w:p w:rsidR="00DA7A10" w:rsidRDefault="0029476C">
          <w:pPr>
            <w:pStyle w:val="DD748F7703EA4DE3898547B2217B7905"/>
          </w:pPr>
          <w:r w:rsidRPr="00116B65">
            <w:rPr>
              <w:lang w:bidi="es-ES"/>
            </w:rPr>
            <w:t>Subtítulo del documento</w:t>
          </w:r>
        </w:p>
      </w:docPartBody>
    </w:docPart>
    <w:docPart>
      <w:docPartPr>
        <w:name w:val="DD748F7703EA4DE3898547B2217B7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FDDF0-61B8-4732-A96D-F6E5F8C35BA4}"/>
      </w:docPartPr>
      <w:docPartBody>
        <w:p w:rsidR="00DA7A10" w:rsidRDefault="0029476C">
          <w:pPr>
            <w:pStyle w:val="9990CB5EE8524C5CAB6C01B6C7FDD465"/>
          </w:pPr>
          <w:r w:rsidRPr="00116B65">
            <w:rPr>
              <w:lang w:bidi="es-ES"/>
            </w:rPr>
            <w:t>nombre de la empresa</w:t>
          </w:r>
        </w:p>
      </w:docPartBody>
    </w:docPart>
    <w:docPart>
      <w:docPartPr>
        <w:name w:val="C3B7EB871D0F41CAAAD8BBBC05EE8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4D9B3-6DF8-43A8-A4EC-AC7344B55CBF}"/>
      </w:docPartPr>
      <w:docPartBody>
        <w:p w:rsidR="00DA7A10" w:rsidRDefault="0029476C">
          <w:r w:rsidRPr="00116B65">
            <w:rPr>
              <w:lang w:bidi="es-ES"/>
            </w:rPr>
            <w:t>Defina la oferta atractiva.</w:t>
          </w:r>
        </w:p>
      </w:docPartBody>
    </w:docPart>
    <w:docPart>
      <w:docPartPr>
        <w:name w:val="9990CB5EE8524C5CAB6C01B6C7FDD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DE1B7-824B-4EB5-9300-9D4DAFF99EA7}"/>
      </w:docPartPr>
      <w:docPartBody>
        <w:p w:rsidR="00DA7A10" w:rsidRDefault="0029476C">
          <w:r w:rsidRPr="00116B65">
            <w:rPr>
              <w:lang w:bidi="es-ES"/>
            </w:rPr>
            <w:t>Proceso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ightTextProLight-Regular">
    <w:panose1 w:val="02000603050000020004"/>
    <w:charset w:val="00"/>
    <w:family w:val="modern"/>
    <w:notTrueType/>
    <w:pitch w:val="variable"/>
    <w:sig w:usb0="A000002F" w:usb1="500004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ightTextProBook-Italic">
    <w:panose1 w:val="02000606060000090004"/>
    <w:charset w:val="00"/>
    <w:family w:val="modern"/>
    <w:notTrueType/>
    <w:pitch w:val="variable"/>
    <w:sig w:usb0="A00000AF" w:usb1="5000044B" w:usb2="00000000" w:usb3="00000000" w:csb0="00000093" w:csb1="00000000"/>
  </w:font>
  <w:font w:name="FreightTextProBold-Italic">
    <w:panose1 w:val="02000803070000090004"/>
    <w:charset w:val="00"/>
    <w:family w:val="modern"/>
    <w:notTrueType/>
    <w:pitch w:val="variable"/>
    <w:sig w:usb0="A00000AF" w:usb1="5000044B" w:usb2="00000000" w:usb3="00000000" w:csb0="00000093" w:csb1="00000000"/>
  </w:font>
  <w:font w:name="FreightTextProSemibold-Italic">
    <w:panose1 w:val="02000603070000090004"/>
    <w:charset w:val="00"/>
    <w:family w:val="modern"/>
    <w:notTrueType/>
    <w:pitch w:val="variable"/>
    <w:sig w:usb0="A00000AF" w:usb1="500004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A9"/>
    <w:rsid w:val="001639F3"/>
    <w:rsid w:val="0029476C"/>
    <w:rsid w:val="007D748D"/>
    <w:rsid w:val="009A1572"/>
    <w:rsid w:val="00A56889"/>
    <w:rsid w:val="00AD421F"/>
    <w:rsid w:val="00C2058C"/>
    <w:rsid w:val="00D37ABE"/>
    <w:rsid w:val="00DA7A10"/>
    <w:rsid w:val="00DC02A9"/>
    <w:rsid w:val="00F83A29"/>
    <w:rsid w:val="00FF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26E1F749194FD8BF53D3641286CE57">
    <w:name w:val="CA26E1F749194FD8BF53D3641286CE57"/>
  </w:style>
  <w:style w:type="paragraph" w:customStyle="1" w:styleId="C21F4FFA53DD466D9524A24A6001D6E0">
    <w:name w:val="C21F4FFA53DD466D9524A24A6001D6E0"/>
  </w:style>
  <w:style w:type="paragraph" w:customStyle="1" w:styleId="E642A93FA2124D009E7153BAEEAF4CB8">
    <w:name w:val="E642A93FA2124D009E7153BAEEAF4CB8"/>
  </w:style>
  <w:style w:type="paragraph" w:customStyle="1" w:styleId="DD748F7703EA4DE3898547B2217B7905">
    <w:name w:val="DD748F7703EA4DE3898547B2217B7905"/>
  </w:style>
  <w:style w:type="character" w:styleId="nfasis">
    <w:name w:val="Emphasis"/>
    <w:basedOn w:val="Fuentedeprrafopredeter"/>
    <w:uiPriority w:val="20"/>
    <w:rPr>
      <w:i/>
      <w:iCs/>
      <w:color w:val="595959" w:themeColor="text1" w:themeTint="A6"/>
    </w:rPr>
  </w:style>
  <w:style w:type="paragraph" w:customStyle="1" w:styleId="9990CB5EE8524C5CAB6C01B6C7FDD465">
    <w:name w:val="9990CB5EE8524C5CAB6C01B6C7FDD465"/>
  </w:style>
  <w:style w:type="character" w:styleId="Textodelmarcadordeposicin">
    <w:name w:val="Placeholder Text"/>
    <w:basedOn w:val="Fuentedeprrafopredeter"/>
    <w:uiPriority w:val="2"/>
    <w:rPr>
      <w:i/>
      <w:iCs/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030A9F-EA95-485A-8CE6-C83EAEBB3CB5}">
  <we:reference id="wa104382008" version="1.1.0.0" store="es-E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PREDA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B7641C-560B-43D1-8A98-07C7F16F9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estratégico de marketing empresarial</Template>
  <TotalTime>56</TotalTime>
  <Pages>15</Pages>
  <Words>2979</Words>
  <Characters>16390</Characters>
  <Application>Microsoft Office Word</Application>
  <DocSecurity>0</DocSecurity>
  <Lines>136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fermin.gorraiz@gmail.com</Company>
  <LinksUpToDate>false</LinksUpToDate>
  <CharactersWithSpaces>19331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SKYLINE BASADO EN DIVIDE Y VENCERÁS</dc:subject>
  <dc:creator>Fermin Gorraiz</dc:creator>
  <cp:keywords>Práctica de PRogramación y Estructuras de Datos Avanzadas – Curso 2021-2022</cp:keywords>
  <cp:lastModifiedBy>Fermin Gorraiz</cp:lastModifiedBy>
  <cp:revision>17</cp:revision>
  <cp:lastPrinted>2020-05-30T10:49:00Z</cp:lastPrinted>
  <dcterms:created xsi:type="dcterms:W3CDTF">2020-05-30T13:53:00Z</dcterms:created>
  <dcterms:modified xsi:type="dcterms:W3CDTF">2022-01-21T16:50:00Z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